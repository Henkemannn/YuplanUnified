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3"/>
        <w:gridCol w:w="268"/>
        <w:gridCol w:w="2493"/>
      </w:tblGrid>
      <w:tr w:rsidR="00622FF0" w:rsidRPr="00622FF0" w14:paraId="602E012B" w14:textId="77777777" w:rsidTr="00C85A56">
        <w:trPr>
          <w:trHeight w:val="340"/>
        </w:trPr>
        <w:tc>
          <w:tcPr>
            <w:tcW w:w="6173" w:type="dxa"/>
            <w:tcBorders>
              <w:bottom w:val="single" w:sz="4" w:space="0" w:color="auto"/>
            </w:tcBorders>
          </w:tcPr>
          <w:p w14:paraId="6B2D185D" w14:textId="01ACCA0F" w:rsidR="00622FF0" w:rsidRPr="00622FF0" w:rsidRDefault="00000000" w:rsidP="00622FF0">
            <w:pPr>
              <w:spacing w:after="6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lace of business"/>
                <w:tag w:val="Place of business"/>
                <w:id w:val="721016380"/>
                <w:placeholder>
                  <w:docPart w:val="236F6B8C2FF345C4973B1BFB929F6F9B"/>
                </w:placeholder>
                <w:text w:multiLine="1"/>
              </w:sdtPr>
              <w:sdtContent>
                <w:r w:rsidR="00541474">
                  <w:rPr>
                    <w:sz w:val="28"/>
                    <w:szCs w:val="28"/>
                  </w:rPr>
                  <w:t>[Place]</w:t>
                </w:r>
              </w:sdtContent>
            </w:sdt>
          </w:p>
        </w:tc>
        <w:tc>
          <w:tcPr>
            <w:tcW w:w="268" w:type="dxa"/>
          </w:tcPr>
          <w:p w14:paraId="3C0C8CA4" w14:textId="77777777" w:rsidR="00622FF0" w:rsidRPr="00622FF0" w:rsidRDefault="00622FF0" w:rsidP="00BF5604">
            <w:pPr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761219940"/>
            <w:placeholder>
              <w:docPart w:val="6950C5F629DA400CA9ED21C5DFFC3AD6"/>
            </w:placeholder>
            <w:showingPlcHdr/>
            <w:date w:fullDate="2025-09-03T00:00:00Z">
              <w:dateFormat w:val="dd.MM.yyyy"/>
              <w:lid w:val="nb-NO"/>
              <w:storeMappedDataAs w:val="dateTime"/>
              <w:calendar w:val="gregorian"/>
            </w:date>
          </w:sdtPr>
          <w:sdtContent>
            <w:tc>
              <w:tcPr>
                <w:tcW w:w="2493" w:type="dxa"/>
                <w:tcBorders>
                  <w:bottom w:val="single" w:sz="4" w:space="0" w:color="auto"/>
                </w:tcBorders>
              </w:tcPr>
              <w:p w14:paraId="487C35F0" w14:textId="7F3FCB54" w:rsidR="00622FF0" w:rsidRPr="00622FF0" w:rsidRDefault="00541474" w:rsidP="00BF5604">
                <w:pPr>
                  <w:rPr>
                    <w:sz w:val="28"/>
                    <w:szCs w:val="28"/>
                  </w:rPr>
                </w:pPr>
                <w:r w:rsidRPr="00622FF0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</w:rPr>
                  <w:t>Choose date</w:t>
                </w:r>
                <w:r w:rsidRPr="00622FF0">
                  <w:rPr>
                    <w:sz w:val="28"/>
                    <w:szCs w:val="28"/>
                  </w:rPr>
                  <w:t>]</w:t>
                </w:r>
              </w:p>
            </w:tc>
          </w:sdtContent>
        </w:sdt>
      </w:tr>
      <w:tr w:rsidR="00622FF0" w:rsidRPr="001862B4" w14:paraId="48348D63" w14:textId="77777777" w:rsidTr="00C85A56">
        <w:trPr>
          <w:trHeight w:val="397"/>
        </w:trPr>
        <w:tc>
          <w:tcPr>
            <w:tcW w:w="6173" w:type="dxa"/>
            <w:tcBorders>
              <w:top w:val="single" w:sz="4" w:space="0" w:color="auto"/>
            </w:tcBorders>
          </w:tcPr>
          <w:p w14:paraId="5FEFA550" w14:textId="77777777" w:rsidR="00622FF0" w:rsidRPr="005A5553" w:rsidRDefault="001A74CF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  <w:r>
              <w:rPr>
                <w:i/>
                <w:color w:val="6F6F6F"/>
                <w:sz w:val="20"/>
                <w:szCs w:val="20"/>
              </w:rPr>
              <w:t>Place of busineess</w:t>
            </w:r>
          </w:p>
        </w:tc>
        <w:tc>
          <w:tcPr>
            <w:tcW w:w="268" w:type="dxa"/>
          </w:tcPr>
          <w:p w14:paraId="07A5CDF9" w14:textId="77777777" w:rsidR="00622FF0" w:rsidRPr="005A5553" w:rsidRDefault="00622FF0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>
            <w:r>
              <w:t>Cosl Pioneer</w:t>
            </w:r>
          </w:p>
        </w:tc>
      </w:tr>
    </w:tbl>
    <w:p w14:paraId="2320FBB0" w14:textId="77777777" w:rsidR="0008486F" w:rsidRDefault="0008486F" w:rsidP="003248B4">
      <w:pPr>
        <w:spacing w:after="240"/>
      </w:pPr>
    </w:p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3972"/>
      </w:tblGrid>
      <w:tr w:rsidR="00A433EF" w:rsidRPr="00CF21DA" w14:paraId="68444B1E" w14:textId="77777777" w:rsidTr="00BF5604">
        <w:tc>
          <w:tcPr>
            <w:tcW w:w="4962" w:type="dxa"/>
            <w:tcMar>
              <w:right w:w="567" w:type="dxa"/>
            </w:tcMar>
          </w:tcPr>
          <w:p w14:paraId="436457EB" w14:textId="77777777" w:rsidR="00A433EF" w:rsidRDefault="00A433EF">
            <w:bookmarkStart w:id="0" w:name="meny"/>
            <w:r>
              <w:rPr>
                <w:noProof/>
              </w:rPr>
              <w:drawing>
                <wp:inline distT="0" distB="0" distL="0" distR="0" wp14:anchorId="190AD160" wp14:editId="4F0F0765">
                  <wp:extent cx="593260" cy="435865"/>
                  <wp:effectExtent l="0" t="0" r="3810" b="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60" cy="4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A90F" w14:textId="77777777" w:rsidR="004F1669" w:rsidRPr="001A74CF" w:rsidRDefault="001A74CF" w:rsidP="004F1669">
            <w:pPr>
              <w:pStyle w:val="Rubrik1"/>
              <w:rPr>
                <w:lang w:val="en-US"/>
              </w:rPr>
            </w:pPr>
            <w:r>
              <w:t>soup of the dayBetasuppe</w:t>
            </w:r>
          </w:p>
          <w:p w14:paraId="049BAABA" w14:textId="679E992E" w:rsidR="004F1669" w:rsidRPr="001A74CF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657003072"/>
                <w:placeholder>
                  <w:docPart w:val="35204683058147D28BCAA0154F403436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[LUNCH_SOUP]</w:t>
                </w:r>
              </w:sdtContent>
            </w:sdt>
            <w:r w:rsidR="0020542D" w:rsidRPr="001A74CF">
              <w:rPr>
                <w:lang w:val="en-US"/>
              </w:rPr>
              <w:t xml:space="preserve"> </w:t>
            </w:r>
          </w:p>
          <w:p w14:paraId="62F141DD" w14:textId="05E701CE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1394738792"/>
                <w:placeholder>
                  <w:docPart w:val="DB3EEC7F4D4E41538F739CE360BF4AB1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[Allergen</w:t>
                </w:r>
                <w:r w:rsidR="00E93647">
                  <w:rPr>
                    <w:rStyle w:val="Platshllartext"/>
                  </w:rPr>
                  <w:t>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5C78A023" w14:textId="77777777" w:rsidR="0020542D" w:rsidRPr="007D1072" w:rsidRDefault="008D17A3" w:rsidP="0020542D">
            <w:pPr>
              <w:pStyle w:val="Rubrik1"/>
              <w:rPr>
                <w:lang w:val="en-US"/>
              </w:rPr>
            </w:pPr>
            <w:r>
              <w:t>today’s fishFiskegrateng med eggesmør og råkost</w:t>
            </w:r>
          </w:p>
          <w:p w14:paraId="1AA44B4A" w14:textId="6467642C" w:rsidR="0020542D" w:rsidRPr="00FF6B3B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569970243"/>
                <w:placeholder>
                  <w:docPart w:val="CFEB528DBC7C4948BDD01433DC058C07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[LUNCH_FISH]</w:t>
                </w:r>
              </w:sdtContent>
            </w:sdt>
            <w:r w:rsidR="0020542D" w:rsidRPr="00FF6B3B">
              <w:rPr>
                <w:lang w:val="en-US"/>
              </w:rPr>
              <w:t xml:space="preserve"> </w:t>
            </w:r>
          </w:p>
          <w:bookmarkStart w:id="1" w:name="OLE_LINK1"/>
          <w:bookmarkStart w:id="2" w:name="OLE_LINK2"/>
          <w:bookmarkStart w:id="3" w:name="OLE_LINK3"/>
          <w:p w14:paraId="2BE910EE" w14:textId="26C472A0" w:rsidR="0020542D" w:rsidRPr="005A7438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265498246"/>
                <w:placeholder>
                  <w:docPart w:val="E5A569BB4DA44944ACB7BC1675E213A5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  <w:bookmarkEnd w:id="1"/>
            <w:bookmarkEnd w:id="2"/>
            <w:bookmarkEnd w:id="3"/>
          </w:p>
          <w:p w14:paraId="273B3309" w14:textId="77777777" w:rsidR="0020542D" w:rsidRPr="00696ED2" w:rsidRDefault="008D17A3" w:rsidP="0020542D">
            <w:pPr>
              <w:pStyle w:val="Rubrik1"/>
              <w:rPr>
                <w:lang w:val="en-US"/>
              </w:rPr>
            </w:pPr>
            <w:r>
              <w:t>today’s meatPasta carbonara</w:t>
            </w:r>
          </w:p>
          <w:p w14:paraId="25219911" w14:textId="69E38D29" w:rsidR="0020542D" w:rsidRPr="007D08F2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444505554"/>
                <w:placeholder>
                  <w:docPart w:val="940A7505E36B434396AE0537A81C7E19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[LUNCH_MEAT</w:t>
                </w:r>
                <w:r w:rsidR="00D12534">
                  <w:rPr>
                    <w:lang w:val="en-US"/>
                  </w:rPr>
                  <w:t>]</w:t>
                </w:r>
              </w:sdtContent>
            </w:sdt>
            <w:r w:rsidR="0020542D" w:rsidRPr="007D08F2">
              <w:rPr>
                <w:lang w:val="en-US"/>
              </w:rPr>
              <w:t xml:space="preserve"> </w:t>
            </w:r>
          </w:p>
          <w:p w14:paraId="14F9EEE1" w14:textId="73B61926" w:rsidR="000A5143" w:rsidRPr="00696ED2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270676348"/>
                <w:placeholder>
                  <w:docPart w:val="D57A1F93F3FE41C9AAB79621508C66AC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</w:p>
        </w:tc>
        <w:tc>
          <w:tcPr>
            <w:tcW w:w="3972" w:type="dxa"/>
          </w:tcPr>
          <w:p w14:paraId="534DEF13" w14:textId="77777777" w:rsidR="00A433EF" w:rsidRDefault="00A433EF">
            <w:r>
              <w:rPr>
                <w:noProof/>
              </w:rPr>
              <w:drawing>
                <wp:inline distT="0" distB="0" distL="0" distR="0" wp14:anchorId="0E9B9E63" wp14:editId="0317F6A3">
                  <wp:extent cx="728638" cy="441961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38" cy="44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94B9" w14:textId="77777777" w:rsidR="00AD019B" w:rsidRPr="001A74CF" w:rsidRDefault="00AD019B" w:rsidP="00AD019B">
            <w:pPr>
              <w:pStyle w:val="Rubrik1"/>
              <w:rPr>
                <w:lang w:val="en-US"/>
              </w:rPr>
            </w:pPr>
            <w:r>
              <w:t>soup of the dayBlomkålsuppe</w:t>
            </w:r>
          </w:p>
          <w:p w14:paraId="092B81D5" w14:textId="45754015" w:rsidR="0020542D" w:rsidRPr="007D1072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2031216806"/>
                <w:placeholder>
                  <w:docPart w:val="EEE838C326964AAF99114B7EF44CBDE8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[DINNER_SOUP]</w:t>
                </w:r>
              </w:sdtContent>
            </w:sdt>
            <w:r w:rsidR="0020542D" w:rsidRPr="007D1072">
              <w:rPr>
                <w:lang w:val="en-US"/>
              </w:rPr>
              <w:t xml:space="preserve"> </w:t>
            </w:r>
          </w:p>
          <w:p w14:paraId="65208F56" w14:textId="5AF0F080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957258186"/>
                <w:placeholder>
                  <w:docPart w:val="B418D752CE3345579BCDB7A4DF8E7256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2D27B09B" w14:textId="77777777" w:rsidR="008D17A3" w:rsidRPr="007D1072" w:rsidRDefault="008D17A3" w:rsidP="008D17A3">
            <w:pPr>
              <w:pStyle w:val="Rubrik1"/>
              <w:rPr>
                <w:lang w:val="en-US"/>
              </w:rPr>
            </w:pPr>
            <w:r>
              <w:t>today’s fishSprøbakt rødspette, remulade, råkost og sitrus potet</w:t>
            </w:r>
          </w:p>
          <w:p w14:paraId="66AF0665" w14:textId="5F19FFFF" w:rsidR="0020542D" w:rsidRPr="00CC66BB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2035491753"/>
                <w:placeholder>
                  <w:docPart w:val="7613F7CF595F4210A20AAD1D880C6CAE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[DINNER_FISH]</w:t>
                </w:r>
              </w:sdtContent>
            </w:sdt>
            <w:r w:rsidR="0020542D" w:rsidRPr="00CC66BB">
              <w:rPr>
                <w:lang w:val="en-US"/>
              </w:rPr>
              <w:t xml:space="preserve"> </w:t>
            </w:r>
          </w:p>
          <w:p w14:paraId="63953398" w14:textId="4D74BBAF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163747026"/>
                <w:placeholder>
                  <w:docPart w:val="B8CC36FCFEE14F14A5077DC31CA9218D"/>
                </w:placeholder>
                <w:showingPlcHdr/>
                <w:text w:multiLine="1"/>
              </w:sdtPr>
              <w:sdtContent>
                <w:r w:rsidR="00E93647" w:rsidRPr="00567CCD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567CCD">
                  <w:rPr>
                    <w:rStyle w:val="Platshllartext"/>
                  </w:rPr>
                  <w:t>]</w:t>
                </w:r>
              </w:sdtContent>
            </w:sdt>
          </w:p>
          <w:p w14:paraId="6DE9456D" w14:textId="77777777" w:rsidR="008D17A3" w:rsidRPr="00696ED2" w:rsidRDefault="008D17A3" w:rsidP="008D17A3">
            <w:pPr>
              <w:pStyle w:val="Rubrik1"/>
              <w:rPr>
                <w:lang w:val="en-US"/>
              </w:rPr>
            </w:pPr>
            <w:r>
              <w:t>today’s meatKjøttkaker med erterstuing</w:t>
            </w:r>
          </w:p>
          <w:p w14:paraId="2919666D" w14:textId="3AD0E811" w:rsidR="0020542D" w:rsidRPr="007D59E7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92893630"/>
                <w:placeholder>
                  <w:docPart w:val="12E40DC023E84E499830C4EE40A2D403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[DINNER_MEAT]</w:t>
                </w:r>
              </w:sdtContent>
            </w:sdt>
            <w:r w:rsidR="0020542D" w:rsidRPr="007D59E7">
              <w:rPr>
                <w:lang w:val="en-US"/>
              </w:rPr>
              <w:t xml:space="preserve"> </w:t>
            </w:r>
          </w:p>
          <w:p w14:paraId="4E7B38F1" w14:textId="2FF7C4F8" w:rsidR="002B56F2" w:rsidRPr="00104F98" w:rsidRDefault="00000000" w:rsidP="00F671B3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362255963"/>
                <w:placeholder>
                  <w:docPart w:val="EAC24803A3504BCF8F57D09E6CF435F8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</w:tc>
      </w:tr>
      <w:tr w:rsidR="00BF5604" w:rsidRPr="00726D84" w14:paraId="62F7F18E" w14:textId="77777777" w:rsidTr="00D478D8">
        <w:tc>
          <w:tcPr>
            <w:tcW w:w="4962" w:type="dxa"/>
            <w:tcMar>
              <w:right w:w="567" w:type="dxa"/>
            </w:tcMar>
          </w:tcPr>
          <w:p w14:paraId="1F02A860" w14:textId="77777777" w:rsidR="00BF5604" w:rsidRPr="00F24D5E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4402229F" w14:textId="50D2ED49" w:rsidR="00BF5604" w:rsidRPr="00F24D5E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695374803"/>
                <w:placeholder>
                  <w:docPart w:val="007CA9B30F4E426FBFF4EBF477177591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[LUNCH_EXTRA]</w:t>
                </w:r>
              </w:sdtContent>
            </w:sdt>
            <w:r w:rsidR="00BF5604" w:rsidRPr="00F24D5E">
              <w:rPr>
                <w:lang w:val="en-US"/>
              </w:rPr>
              <w:t xml:space="preserve"> </w:t>
            </w:r>
          </w:p>
          <w:p w14:paraId="20F70CFF" w14:textId="571831B2" w:rsidR="00BF5604" w:rsidRPr="0022781B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856699093"/>
                <w:placeholder>
                  <w:docPart w:val="3B10B408A5C44F33BFFFBA9D8680BB1B"/>
                </w:placeholder>
                <w:text w:multiLine="1"/>
              </w:sdtPr>
              <w:sdtContent>
                <w:r w:rsidR="00CC66BB">
                  <w:rPr>
                    <w:lang w:val="en-US"/>
                  </w:rPr>
                  <w:t xml:space="preserve">Ask chef </w:t>
                </w:r>
              </w:sdtContent>
            </w:sdt>
          </w:p>
          <w:p w14:paraId="40BA674E" w14:textId="77777777" w:rsidR="00BF5604" w:rsidRPr="0022781B" w:rsidRDefault="00BF5604">
            <w:pPr>
              <w:rPr>
                <w:noProof/>
                <w:lang w:val="en-US"/>
              </w:rPr>
            </w:pPr>
          </w:p>
        </w:tc>
        <w:tc>
          <w:tcPr>
            <w:tcW w:w="3972" w:type="dxa"/>
          </w:tcPr>
          <w:p w14:paraId="4A19FEEA" w14:textId="77777777" w:rsidR="00BF5604" w:rsidRPr="007D1072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62554035" w14:textId="0464F076" w:rsidR="00BF5604" w:rsidRPr="007D1072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24506876"/>
                <w:placeholder>
                  <w:docPart w:val="D222C8AEDF714E1DB6CE93F0B7DA60ED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[DINNER_EXTRA]</w:t>
                </w:r>
              </w:sdtContent>
            </w:sdt>
            <w:r w:rsidR="00BF5604" w:rsidRPr="007D1072">
              <w:rPr>
                <w:lang w:val="en-US"/>
              </w:rPr>
              <w:t xml:space="preserve"> </w:t>
            </w:r>
          </w:p>
          <w:p w14:paraId="7B8D0BFD" w14:textId="253EF9FC" w:rsidR="00BF5604" w:rsidRPr="00036CAE" w:rsidRDefault="00000000" w:rsidP="00246D3A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326554516"/>
                <w:placeholder>
                  <w:docPart w:val="6E3BEF9660484B45AA455294C03E9F02"/>
                </w:placeholder>
                <w:text w:multiLine="1"/>
              </w:sdtPr>
              <w:sdtContent>
                <w:r w:rsidR="008148C3">
                  <w:rPr>
                    <w:lang w:val="en-US"/>
                  </w:rPr>
                  <w:t xml:space="preserve"> </w:t>
                </w:r>
                <w:r w:rsidR="008148C3" w:rsidRPr="009B4DA3">
                  <w:rPr>
                    <w:lang w:val="en-US"/>
                  </w:rPr>
                  <w:t>Ask chef</w:t>
                </w:r>
              </w:sdtContent>
            </w:sdt>
          </w:p>
          <w:p w14:paraId="6D11E7D6" w14:textId="77777777" w:rsidR="00246D3A" w:rsidRPr="00036CAE" w:rsidRDefault="00246D3A" w:rsidP="00BF5604">
            <w:pPr>
              <w:rPr>
                <w:noProof/>
                <w:lang w:val="en-US"/>
              </w:rPr>
            </w:pPr>
          </w:p>
        </w:tc>
      </w:tr>
      <w:bookmarkEnd w:id="0"/>
    </w:tbl>
    <w:p w14:paraId="5CFAB551" w14:textId="77777777" w:rsidR="002D65A5" w:rsidRPr="00036CAE" w:rsidRDefault="002D65A5" w:rsidP="00696ED2">
      <w:pPr>
        <w:rPr>
          <w:lang w:val="en-US"/>
        </w:rPr>
      </w:pPr>
    </w:p>
    <w:sectPr w:rsidR="002D65A5" w:rsidRPr="00036CAE" w:rsidSect="00622F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07" w:right="1486" w:bottom="1418" w:left="14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265FC" w14:textId="77777777" w:rsidR="00BC7D29" w:rsidRDefault="00BC7D29" w:rsidP="00622FF0">
      <w:r>
        <w:separator/>
      </w:r>
    </w:p>
  </w:endnote>
  <w:endnote w:type="continuationSeparator" w:id="0">
    <w:p w14:paraId="00B4665D" w14:textId="77777777" w:rsidR="00BC7D29" w:rsidRDefault="00BC7D29" w:rsidP="0062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8260" w14:textId="77777777" w:rsidR="007D1072" w:rsidRDefault="007D107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rutnt"/>
      <w:tblpPr w:leftFromText="142" w:rightFromText="142" w:vertAnchor="page" w:tblpY="1389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2231"/>
      <w:gridCol w:w="2231"/>
      <w:gridCol w:w="2231"/>
    </w:tblGrid>
    <w:tr w:rsidR="00BF5604" w14:paraId="42F2B6C2" w14:textId="77777777" w:rsidTr="00673C4A">
      <w:tc>
        <w:tcPr>
          <w:tcW w:w="2231" w:type="dxa"/>
        </w:tcPr>
        <w:p w14:paraId="35504CE5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4719A3">
            <w:t>Gluten</w:t>
          </w:r>
        </w:p>
        <w:p w14:paraId="64A2ACA7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Wheat</w:t>
          </w:r>
        </w:p>
        <w:p w14:paraId="4FC67D1A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R</w:t>
          </w:r>
          <w:r w:rsidR="001A74CF">
            <w:t>ye</w:t>
          </w:r>
        </w:p>
        <w:p w14:paraId="0CBA20A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Barley</w:t>
          </w:r>
          <w:r>
            <w:t xml:space="preserve"> </w:t>
          </w:r>
        </w:p>
        <w:p w14:paraId="5B831762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Oats</w:t>
          </w:r>
          <w:r>
            <w:t xml:space="preserve"> </w:t>
          </w:r>
        </w:p>
        <w:p w14:paraId="4F24E258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Spelt</w:t>
          </w:r>
        </w:p>
        <w:p w14:paraId="550C1858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 w:rsidRPr="00C26412">
            <w:rPr>
              <w:lang w:val="en-US"/>
            </w:rPr>
            <w:t>Khorasan wheat</w:t>
          </w:r>
        </w:p>
      </w:tc>
      <w:tc>
        <w:tcPr>
          <w:tcW w:w="2231" w:type="dxa"/>
        </w:tcPr>
        <w:p w14:paraId="4C0EC1A8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Shellfish</w:t>
          </w:r>
          <w:r>
            <w:t xml:space="preserve"> </w:t>
          </w:r>
        </w:p>
        <w:p w14:paraId="6D283421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Egg</w:t>
          </w:r>
          <w:r w:rsidR="001A74CF">
            <w:t>s</w:t>
          </w:r>
        </w:p>
        <w:p w14:paraId="3A64B79F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Fis</w:t>
          </w:r>
          <w:r w:rsidR="001A74CF">
            <w:t>h</w:t>
          </w:r>
        </w:p>
        <w:p w14:paraId="44E51C50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Pea</w:t>
          </w:r>
          <w:r w:rsidR="001A74CF">
            <w:t>nuts</w:t>
          </w:r>
        </w:p>
        <w:p w14:paraId="247C02D4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Soy</w:t>
          </w:r>
          <w:r w:rsidR="001A74CF">
            <w:t>beans</w:t>
          </w:r>
        </w:p>
        <w:p w14:paraId="448549B8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M</w:t>
          </w:r>
          <w:r w:rsidR="001A74CF">
            <w:t>i</w:t>
          </w:r>
          <w:r>
            <w:t>lk</w:t>
          </w:r>
        </w:p>
      </w:tc>
      <w:tc>
        <w:tcPr>
          <w:tcW w:w="2231" w:type="dxa"/>
        </w:tcPr>
        <w:p w14:paraId="4869F55B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673C4A">
            <w:t>N</w:t>
          </w:r>
          <w:r w:rsidR="001A74CF">
            <w:t>uts</w:t>
          </w:r>
        </w:p>
        <w:p w14:paraId="23F671E9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Almonds</w:t>
          </w:r>
          <w:r>
            <w:t xml:space="preserve"> </w:t>
          </w:r>
        </w:p>
        <w:p w14:paraId="407CC6EB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Hazelnuts</w:t>
          </w:r>
          <w:r>
            <w:t xml:space="preserve"> </w:t>
          </w:r>
        </w:p>
        <w:p w14:paraId="0DE805F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Walnuts</w:t>
          </w:r>
          <w:r>
            <w:t xml:space="preserve"> </w:t>
          </w:r>
        </w:p>
        <w:p w14:paraId="193940A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Cashews</w:t>
          </w:r>
          <w:r>
            <w:t xml:space="preserve"> </w:t>
          </w:r>
        </w:p>
        <w:p w14:paraId="4472066F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Pecans</w:t>
          </w:r>
          <w:r>
            <w:t xml:space="preserve"> </w:t>
          </w:r>
        </w:p>
        <w:p w14:paraId="656D99E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</w:t>
          </w:r>
          <w:r w:rsidRPr="00DB7A2C">
            <w:rPr>
              <w:lang w:val="en-US"/>
            </w:rPr>
            <w:t>istachios</w:t>
          </w:r>
          <w:r>
            <w:t xml:space="preserve"> </w:t>
          </w:r>
        </w:p>
        <w:p w14:paraId="38B61AFE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Brazil nuts</w:t>
          </w:r>
          <w:r>
            <w:t xml:space="preserve"> </w:t>
          </w:r>
        </w:p>
        <w:p w14:paraId="3D366794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M</w:t>
          </w:r>
          <w:r w:rsidRPr="00DB7A2C">
            <w:rPr>
              <w:lang w:val="en-US"/>
            </w:rPr>
            <w:t>acadamia nut</w:t>
          </w:r>
          <w:r>
            <w:rPr>
              <w:lang w:val="en-US"/>
            </w:rPr>
            <w:t>s</w:t>
          </w:r>
        </w:p>
      </w:tc>
      <w:tc>
        <w:tcPr>
          <w:tcW w:w="2231" w:type="dxa"/>
        </w:tcPr>
        <w:p w14:paraId="6B30626B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Celery</w:t>
          </w:r>
          <w:r>
            <w:t xml:space="preserve"> </w:t>
          </w:r>
        </w:p>
        <w:p w14:paraId="3A3C91EA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Mustard</w:t>
          </w:r>
          <w:r>
            <w:rPr>
              <w:noProof/>
            </w:rPr>
            <w:t xml:space="preserve"> </w:t>
          </w:r>
        </w:p>
        <w:p w14:paraId="40B69F57" w14:textId="77777777" w:rsidR="00BF5604" w:rsidRDefault="005577FE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DDC4D04" wp14:editId="47836E51">
                <wp:simplePos x="0" y="0"/>
                <wp:positionH relativeFrom="page">
                  <wp:posOffset>1121410</wp:posOffset>
                </wp:positionH>
                <wp:positionV relativeFrom="page">
                  <wp:posOffset>723900</wp:posOffset>
                </wp:positionV>
                <wp:extent cx="1240155" cy="1041730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en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1041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5604">
            <w:t>Sesam</w:t>
          </w:r>
          <w:r w:rsidR="001A74CF">
            <w:t>es</w:t>
          </w:r>
        </w:p>
        <w:p w14:paraId="390BA492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Sulphites</w:t>
          </w:r>
          <w:r>
            <w:t xml:space="preserve"> </w:t>
          </w:r>
        </w:p>
        <w:p w14:paraId="0EB55853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Lupin</w:t>
          </w:r>
        </w:p>
        <w:p w14:paraId="5E0A0F1D" w14:textId="77777777" w:rsidR="00BF5604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Molluscs</w:t>
          </w:r>
        </w:p>
      </w:tc>
    </w:tr>
  </w:tbl>
  <w:p w14:paraId="745A078A" w14:textId="77777777" w:rsidR="00BF5604" w:rsidRDefault="00BF560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9B10" w14:textId="77777777" w:rsidR="007D1072" w:rsidRDefault="007D107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6B5A" w14:textId="77777777" w:rsidR="00BC7D29" w:rsidRDefault="00BC7D29" w:rsidP="00622FF0">
      <w:r>
        <w:separator/>
      </w:r>
    </w:p>
  </w:footnote>
  <w:footnote w:type="continuationSeparator" w:id="0">
    <w:p w14:paraId="415F8BF5" w14:textId="77777777" w:rsidR="00BC7D29" w:rsidRDefault="00BC7D29" w:rsidP="0062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72E0" w14:textId="77777777" w:rsidR="007D1072" w:rsidRDefault="007D107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E497" w14:textId="77777777" w:rsidR="00BF5604" w:rsidRDefault="00BF5604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99313" wp14:editId="66CC1206">
          <wp:simplePos x="0" y="0"/>
          <wp:positionH relativeFrom="page">
            <wp:posOffset>991235</wp:posOffset>
          </wp:positionH>
          <wp:positionV relativeFrom="page">
            <wp:posOffset>543560</wp:posOffset>
          </wp:positionV>
          <wp:extent cx="5586095" cy="774065"/>
          <wp:effectExtent l="0" t="0" r="0" b="6985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åskemen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609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62599" w14:textId="77777777" w:rsidR="007D1072" w:rsidRDefault="007D107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98F"/>
    <w:multiLevelType w:val="hybridMultilevel"/>
    <w:tmpl w:val="37227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46C1"/>
    <w:multiLevelType w:val="hybridMultilevel"/>
    <w:tmpl w:val="57FCD534"/>
    <w:lvl w:ilvl="0" w:tplc="DC8EB30E">
      <w:start w:val="1"/>
      <w:numFmt w:val="decimal"/>
      <w:pStyle w:val="Allergenertabellpunktliste1"/>
      <w:lvlText w:val="%1."/>
      <w:lvlJc w:val="left"/>
      <w:pPr>
        <w:ind w:left="720" w:hanging="360"/>
      </w:pPr>
    </w:lvl>
    <w:lvl w:ilvl="1" w:tplc="CEECD776">
      <w:start w:val="1"/>
      <w:numFmt w:val="lowerLetter"/>
      <w:pStyle w:val="Allergenertabellpunkliste2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4076">
    <w:abstractNumId w:val="1"/>
  </w:num>
  <w:num w:numId="2" w16cid:durableId="7809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C"/>
    <w:rsid w:val="00003180"/>
    <w:rsid w:val="00004A05"/>
    <w:rsid w:val="00004E12"/>
    <w:rsid w:val="00012315"/>
    <w:rsid w:val="000136AB"/>
    <w:rsid w:val="000154A3"/>
    <w:rsid w:val="0001747F"/>
    <w:rsid w:val="00021F38"/>
    <w:rsid w:val="00022330"/>
    <w:rsid w:val="00022651"/>
    <w:rsid w:val="00030FC8"/>
    <w:rsid w:val="00036CAE"/>
    <w:rsid w:val="00037FD2"/>
    <w:rsid w:val="00054B7A"/>
    <w:rsid w:val="0006595D"/>
    <w:rsid w:val="0007405D"/>
    <w:rsid w:val="00075984"/>
    <w:rsid w:val="00076B56"/>
    <w:rsid w:val="00080330"/>
    <w:rsid w:val="000813C2"/>
    <w:rsid w:val="00083006"/>
    <w:rsid w:val="0008486F"/>
    <w:rsid w:val="00085158"/>
    <w:rsid w:val="0008742B"/>
    <w:rsid w:val="00087E7E"/>
    <w:rsid w:val="000945B0"/>
    <w:rsid w:val="0009712C"/>
    <w:rsid w:val="00097577"/>
    <w:rsid w:val="000A0346"/>
    <w:rsid w:val="000A0990"/>
    <w:rsid w:val="000A0FA4"/>
    <w:rsid w:val="000A1741"/>
    <w:rsid w:val="000A5143"/>
    <w:rsid w:val="000A5287"/>
    <w:rsid w:val="000A7B11"/>
    <w:rsid w:val="000B4763"/>
    <w:rsid w:val="000B5737"/>
    <w:rsid w:val="000B5B05"/>
    <w:rsid w:val="000B68D9"/>
    <w:rsid w:val="000C02EC"/>
    <w:rsid w:val="000C26E0"/>
    <w:rsid w:val="000C5ACA"/>
    <w:rsid w:val="000C5C8A"/>
    <w:rsid w:val="000D1060"/>
    <w:rsid w:val="000D26A9"/>
    <w:rsid w:val="000D4374"/>
    <w:rsid w:val="000D49A4"/>
    <w:rsid w:val="000D7444"/>
    <w:rsid w:val="000E23D4"/>
    <w:rsid w:val="000E320D"/>
    <w:rsid w:val="000E33F3"/>
    <w:rsid w:val="000E3F12"/>
    <w:rsid w:val="000E4933"/>
    <w:rsid w:val="000E4E57"/>
    <w:rsid w:val="000E60BE"/>
    <w:rsid w:val="000E67E3"/>
    <w:rsid w:val="000F145B"/>
    <w:rsid w:val="000F165B"/>
    <w:rsid w:val="0010293F"/>
    <w:rsid w:val="00104F98"/>
    <w:rsid w:val="0011088A"/>
    <w:rsid w:val="00112A98"/>
    <w:rsid w:val="00112EE3"/>
    <w:rsid w:val="0011329A"/>
    <w:rsid w:val="00115363"/>
    <w:rsid w:val="00115981"/>
    <w:rsid w:val="001234D1"/>
    <w:rsid w:val="00126E98"/>
    <w:rsid w:val="00127D20"/>
    <w:rsid w:val="001337E9"/>
    <w:rsid w:val="00134414"/>
    <w:rsid w:val="00134D9C"/>
    <w:rsid w:val="001365DC"/>
    <w:rsid w:val="0014110F"/>
    <w:rsid w:val="0014157C"/>
    <w:rsid w:val="00143516"/>
    <w:rsid w:val="00145113"/>
    <w:rsid w:val="00146EB8"/>
    <w:rsid w:val="00157A1E"/>
    <w:rsid w:val="00170C9A"/>
    <w:rsid w:val="00171FC0"/>
    <w:rsid w:val="00174E65"/>
    <w:rsid w:val="00176624"/>
    <w:rsid w:val="00185078"/>
    <w:rsid w:val="00185FA8"/>
    <w:rsid w:val="00187549"/>
    <w:rsid w:val="00193383"/>
    <w:rsid w:val="001A4788"/>
    <w:rsid w:val="001A66B8"/>
    <w:rsid w:val="001A74CF"/>
    <w:rsid w:val="001B5168"/>
    <w:rsid w:val="001B5B91"/>
    <w:rsid w:val="001B6773"/>
    <w:rsid w:val="001B7AD9"/>
    <w:rsid w:val="001C1B2B"/>
    <w:rsid w:val="001C2BE2"/>
    <w:rsid w:val="001C4EF3"/>
    <w:rsid w:val="001C701B"/>
    <w:rsid w:val="001D261D"/>
    <w:rsid w:val="001E3AA9"/>
    <w:rsid w:val="001E5D6F"/>
    <w:rsid w:val="001E7E3B"/>
    <w:rsid w:val="001F5A62"/>
    <w:rsid w:val="001F7EDD"/>
    <w:rsid w:val="0020542D"/>
    <w:rsid w:val="002124D5"/>
    <w:rsid w:val="00214922"/>
    <w:rsid w:val="00214BEE"/>
    <w:rsid w:val="00214C61"/>
    <w:rsid w:val="0021732B"/>
    <w:rsid w:val="002200FE"/>
    <w:rsid w:val="0022781B"/>
    <w:rsid w:val="00230909"/>
    <w:rsid w:val="00240ED2"/>
    <w:rsid w:val="00244E5B"/>
    <w:rsid w:val="00246D3A"/>
    <w:rsid w:val="00251765"/>
    <w:rsid w:val="00252B68"/>
    <w:rsid w:val="00254854"/>
    <w:rsid w:val="00254E31"/>
    <w:rsid w:val="002566D6"/>
    <w:rsid w:val="00262FC2"/>
    <w:rsid w:val="002640A2"/>
    <w:rsid w:val="00266EAC"/>
    <w:rsid w:val="00267C4E"/>
    <w:rsid w:val="00270F48"/>
    <w:rsid w:val="002714E2"/>
    <w:rsid w:val="00281B65"/>
    <w:rsid w:val="00290FA1"/>
    <w:rsid w:val="002B0692"/>
    <w:rsid w:val="002B1BE6"/>
    <w:rsid w:val="002B5255"/>
    <w:rsid w:val="002B56F2"/>
    <w:rsid w:val="002C04B6"/>
    <w:rsid w:val="002C27B0"/>
    <w:rsid w:val="002C7A22"/>
    <w:rsid w:val="002D1643"/>
    <w:rsid w:val="002D3690"/>
    <w:rsid w:val="002D6180"/>
    <w:rsid w:val="002D65A5"/>
    <w:rsid w:val="002E0FCC"/>
    <w:rsid w:val="002E1DDC"/>
    <w:rsid w:val="002E4633"/>
    <w:rsid w:val="002E768A"/>
    <w:rsid w:val="002F6DEE"/>
    <w:rsid w:val="002F78DB"/>
    <w:rsid w:val="003039BD"/>
    <w:rsid w:val="00304902"/>
    <w:rsid w:val="00304EF4"/>
    <w:rsid w:val="003124F0"/>
    <w:rsid w:val="0031288C"/>
    <w:rsid w:val="00314602"/>
    <w:rsid w:val="00322782"/>
    <w:rsid w:val="003248B4"/>
    <w:rsid w:val="00325A63"/>
    <w:rsid w:val="00325CDE"/>
    <w:rsid w:val="00326E63"/>
    <w:rsid w:val="00327090"/>
    <w:rsid w:val="00331BA5"/>
    <w:rsid w:val="00335823"/>
    <w:rsid w:val="00343791"/>
    <w:rsid w:val="00353834"/>
    <w:rsid w:val="003560D3"/>
    <w:rsid w:val="003566E6"/>
    <w:rsid w:val="00357209"/>
    <w:rsid w:val="003574F7"/>
    <w:rsid w:val="0035787E"/>
    <w:rsid w:val="00357DAD"/>
    <w:rsid w:val="00361A61"/>
    <w:rsid w:val="00363B62"/>
    <w:rsid w:val="003668F7"/>
    <w:rsid w:val="0038011F"/>
    <w:rsid w:val="00381CB8"/>
    <w:rsid w:val="003868D9"/>
    <w:rsid w:val="0039558E"/>
    <w:rsid w:val="00396E44"/>
    <w:rsid w:val="0039754D"/>
    <w:rsid w:val="003979FC"/>
    <w:rsid w:val="003A6541"/>
    <w:rsid w:val="003A6F21"/>
    <w:rsid w:val="003B2D42"/>
    <w:rsid w:val="003B59DF"/>
    <w:rsid w:val="003B6BE9"/>
    <w:rsid w:val="003B796D"/>
    <w:rsid w:val="003C06BD"/>
    <w:rsid w:val="003D26A0"/>
    <w:rsid w:val="003D2A83"/>
    <w:rsid w:val="003E610F"/>
    <w:rsid w:val="003E72CE"/>
    <w:rsid w:val="003E7A4D"/>
    <w:rsid w:val="003F4C11"/>
    <w:rsid w:val="0040110A"/>
    <w:rsid w:val="004020F1"/>
    <w:rsid w:val="004055EB"/>
    <w:rsid w:val="00407AA5"/>
    <w:rsid w:val="00411426"/>
    <w:rsid w:val="00413E7D"/>
    <w:rsid w:val="00415331"/>
    <w:rsid w:val="004153E5"/>
    <w:rsid w:val="00415652"/>
    <w:rsid w:val="00420BD3"/>
    <w:rsid w:val="00434145"/>
    <w:rsid w:val="00435915"/>
    <w:rsid w:val="00443C6E"/>
    <w:rsid w:val="00444698"/>
    <w:rsid w:val="0044481A"/>
    <w:rsid w:val="004448EF"/>
    <w:rsid w:val="00446508"/>
    <w:rsid w:val="00447250"/>
    <w:rsid w:val="004510B5"/>
    <w:rsid w:val="00451B0B"/>
    <w:rsid w:val="00457DD6"/>
    <w:rsid w:val="00461338"/>
    <w:rsid w:val="00461753"/>
    <w:rsid w:val="004719A3"/>
    <w:rsid w:val="00475436"/>
    <w:rsid w:val="00480830"/>
    <w:rsid w:val="004817C1"/>
    <w:rsid w:val="00485989"/>
    <w:rsid w:val="004A2193"/>
    <w:rsid w:val="004A42C7"/>
    <w:rsid w:val="004B45C5"/>
    <w:rsid w:val="004B4663"/>
    <w:rsid w:val="004B5505"/>
    <w:rsid w:val="004B7EE9"/>
    <w:rsid w:val="004C014E"/>
    <w:rsid w:val="004C23BF"/>
    <w:rsid w:val="004C62E2"/>
    <w:rsid w:val="004D2545"/>
    <w:rsid w:val="004D5EB8"/>
    <w:rsid w:val="004D7416"/>
    <w:rsid w:val="004E2F3A"/>
    <w:rsid w:val="004E326E"/>
    <w:rsid w:val="004F0F3C"/>
    <w:rsid w:val="004F1669"/>
    <w:rsid w:val="004F4040"/>
    <w:rsid w:val="004F432A"/>
    <w:rsid w:val="004F48AD"/>
    <w:rsid w:val="004F4EE7"/>
    <w:rsid w:val="004F6396"/>
    <w:rsid w:val="00500E33"/>
    <w:rsid w:val="00503325"/>
    <w:rsid w:val="00505E88"/>
    <w:rsid w:val="0050691A"/>
    <w:rsid w:val="00507BF4"/>
    <w:rsid w:val="005123B7"/>
    <w:rsid w:val="0051281E"/>
    <w:rsid w:val="00515744"/>
    <w:rsid w:val="00525BCF"/>
    <w:rsid w:val="00541474"/>
    <w:rsid w:val="00541A69"/>
    <w:rsid w:val="00542DBC"/>
    <w:rsid w:val="0054301B"/>
    <w:rsid w:val="00544C98"/>
    <w:rsid w:val="00550B41"/>
    <w:rsid w:val="00550D98"/>
    <w:rsid w:val="005577FE"/>
    <w:rsid w:val="00560088"/>
    <w:rsid w:val="00560384"/>
    <w:rsid w:val="00562087"/>
    <w:rsid w:val="0056568B"/>
    <w:rsid w:val="00576587"/>
    <w:rsid w:val="005770D4"/>
    <w:rsid w:val="00580B47"/>
    <w:rsid w:val="00582ADB"/>
    <w:rsid w:val="00584A56"/>
    <w:rsid w:val="00591FDF"/>
    <w:rsid w:val="0059554E"/>
    <w:rsid w:val="0059556B"/>
    <w:rsid w:val="005961E0"/>
    <w:rsid w:val="005A5553"/>
    <w:rsid w:val="005A62D8"/>
    <w:rsid w:val="005A70F3"/>
    <w:rsid w:val="005A7438"/>
    <w:rsid w:val="005B138F"/>
    <w:rsid w:val="005B6503"/>
    <w:rsid w:val="005C0B3D"/>
    <w:rsid w:val="005C2737"/>
    <w:rsid w:val="005C27C2"/>
    <w:rsid w:val="005C3A50"/>
    <w:rsid w:val="005C7D0B"/>
    <w:rsid w:val="005D3757"/>
    <w:rsid w:val="005E0C26"/>
    <w:rsid w:val="005F0598"/>
    <w:rsid w:val="005F11B4"/>
    <w:rsid w:val="005F5164"/>
    <w:rsid w:val="005F516F"/>
    <w:rsid w:val="005F5C72"/>
    <w:rsid w:val="0060095B"/>
    <w:rsid w:val="00603C1D"/>
    <w:rsid w:val="00611CFB"/>
    <w:rsid w:val="00622FF0"/>
    <w:rsid w:val="00641B30"/>
    <w:rsid w:val="006464B2"/>
    <w:rsid w:val="006464F2"/>
    <w:rsid w:val="00646CC1"/>
    <w:rsid w:val="006502B5"/>
    <w:rsid w:val="00663B7E"/>
    <w:rsid w:val="00671310"/>
    <w:rsid w:val="00672AB7"/>
    <w:rsid w:val="00673C4A"/>
    <w:rsid w:val="00682B21"/>
    <w:rsid w:val="0068611D"/>
    <w:rsid w:val="00687DF8"/>
    <w:rsid w:val="0069037A"/>
    <w:rsid w:val="00692780"/>
    <w:rsid w:val="00696ED2"/>
    <w:rsid w:val="006A116F"/>
    <w:rsid w:val="006A4334"/>
    <w:rsid w:val="006A440F"/>
    <w:rsid w:val="006C4767"/>
    <w:rsid w:val="006D1D3D"/>
    <w:rsid w:val="006D3CD4"/>
    <w:rsid w:val="006E0696"/>
    <w:rsid w:val="006E2CE0"/>
    <w:rsid w:val="006E43D7"/>
    <w:rsid w:val="006E5598"/>
    <w:rsid w:val="006E632B"/>
    <w:rsid w:val="006E7481"/>
    <w:rsid w:val="006E7A1E"/>
    <w:rsid w:val="006F0426"/>
    <w:rsid w:val="006F1132"/>
    <w:rsid w:val="006F38F1"/>
    <w:rsid w:val="00702939"/>
    <w:rsid w:val="00705964"/>
    <w:rsid w:val="00712C43"/>
    <w:rsid w:val="007162CA"/>
    <w:rsid w:val="00717674"/>
    <w:rsid w:val="00720A51"/>
    <w:rsid w:val="00722A9B"/>
    <w:rsid w:val="00723268"/>
    <w:rsid w:val="0072440F"/>
    <w:rsid w:val="00725F42"/>
    <w:rsid w:val="00726D84"/>
    <w:rsid w:val="00730207"/>
    <w:rsid w:val="00730A26"/>
    <w:rsid w:val="00734008"/>
    <w:rsid w:val="0074170C"/>
    <w:rsid w:val="00747800"/>
    <w:rsid w:val="007531F6"/>
    <w:rsid w:val="00756247"/>
    <w:rsid w:val="0076240D"/>
    <w:rsid w:val="00762E70"/>
    <w:rsid w:val="00772E28"/>
    <w:rsid w:val="0077361A"/>
    <w:rsid w:val="00781DEB"/>
    <w:rsid w:val="00782DDC"/>
    <w:rsid w:val="00783C1F"/>
    <w:rsid w:val="00786B98"/>
    <w:rsid w:val="0078787B"/>
    <w:rsid w:val="0079543C"/>
    <w:rsid w:val="00795BC8"/>
    <w:rsid w:val="007A759B"/>
    <w:rsid w:val="007B02E1"/>
    <w:rsid w:val="007B5AD9"/>
    <w:rsid w:val="007B5DD8"/>
    <w:rsid w:val="007B788B"/>
    <w:rsid w:val="007C0166"/>
    <w:rsid w:val="007C01A2"/>
    <w:rsid w:val="007C4B8B"/>
    <w:rsid w:val="007C51DF"/>
    <w:rsid w:val="007D08F2"/>
    <w:rsid w:val="007D1072"/>
    <w:rsid w:val="007D11AB"/>
    <w:rsid w:val="007D3A0D"/>
    <w:rsid w:val="007D59E7"/>
    <w:rsid w:val="007E1B0B"/>
    <w:rsid w:val="007E42D7"/>
    <w:rsid w:val="007F29CB"/>
    <w:rsid w:val="007F319B"/>
    <w:rsid w:val="007F38A0"/>
    <w:rsid w:val="007F4E28"/>
    <w:rsid w:val="00801285"/>
    <w:rsid w:val="0080400A"/>
    <w:rsid w:val="008043A6"/>
    <w:rsid w:val="00805218"/>
    <w:rsid w:val="008148C3"/>
    <w:rsid w:val="00816914"/>
    <w:rsid w:val="0082190F"/>
    <w:rsid w:val="0082475E"/>
    <w:rsid w:val="00825346"/>
    <w:rsid w:val="0083492D"/>
    <w:rsid w:val="0084127C"/>
    <w:rsid w:val="008420CF"/>
    <w:rsid w:val="008450E4"/>
    <w:rsid w:val="0085470A"/>
    <w:rsid w:val="0085624E"/>
    <w:rsid w:val="00857430"/>
    <w:rsid w:val="00857E7B"/>
    <w:rsid w:val="00861784"/>
    <w:rsid w:val="00870749"/>
    <w:rsid w:val="00874A10"/>
    <w:rsid w:val="00880706"/>
    <w:rsid w:val="00883B4E"/>
    <w:rsid w:val="00887F5F"/>
    <w:rsid w:val="00890C5E"/>
    <w:rsid w:val="00893452"/>
    <w:rsid w:val="0089381F"/>
    <w:rsid w:val="00895DE3"/>
    <w:rsid w:val="008A3018"/>
    <w:rsid w:val="008A50B1"/>
    <w:rsid w:val="008A533A"/>
    <w:rsid w:val="008B58D7"/>
    <w:rsid w:val="008B76FB"/>
    <w:rsid w:val="008C56C5"/>
    <w:rsid w:val="008C62CE"/>
    <w:rsid w:val="008D17A3"/>
    <w:rsid w:val="008D2683"/>
    <w:rsid w:val="008D2CEE"/>
    <w:rsid w:val="008D39B8"/>
    <w:rsid w:val="008D5E9E"/>
    <w:rsid w:val="008D716D"/>
    <w:rsid w:val="008D77E0"/>
    <w:rsid w:val="008E021E"/>
    <w:rsid w:val="008E10D2"/>
    <w:rsid w:val="008E2430"/>
    <w:rsid w:val="008E7F03"/>
    <w:rsid w:val="008F2A16"/>
    <w:rsid w:val="008F6B39"/>
    <w:rsid w:val="0090653B"/>
    <w:rsid w:val="00906FB5"/>
    <w:rsid w:val="00913507"/>
    <w:rsid w:val="009206BA"/>
    <w:rsid w:val="00920D25"/>
    <w:rsid w:val="00925779"/>
    <w:rsid w:val="0093153F"/>
    <w:rsid w:val="00932F04"/>
    <w:rsid w:val="00933489"/>
    <w:rsid w:val="00935F5E"/>
    <w:rsid w:val="00936FC5"/>
    <w:rsid w:val="0094129C"/>
    <w:rsid w:val="00966237"/>
    <w:rsid w:val="00972456"/>
    <w:rsid w:val="009747DA"/>
    <w:rsid w:val="00975A6E"/>
    <w:rsid w:val="009760D6"/>
    <w:rsid w:val="00976257"/>
    <w:rsid w:val="00981379"/>
    <w:rsid w:val="00981C4D"/>
    <w:rsid w:val="00981C7A"/>
    <w:rsid w:val="00983149"/>
    <w:rsid w:val="00987EE3"/>
    <w:rsid w:val="00990A53"/>
    <w:rsid w:val="0099319B"/>
    <w:rsid w:val="00995F62"/>
    <w:rsid w:val="009B6B29"/>
    <w:rsid w:val="009C1A13"/>
    <w:rsid w:val="009C20BC"/>
    <w:rsid w:val="009C405B"/>
    <w:rsid w:val="009C5D59"/>
    <w:rsid w:val="009C7CA3"/>
    <w:rsid w:val="009D47E7"/>
    <w:rsid w:val="009D745A"/>
    <w:rsid w:val="009E087E"/>
    <w:rsid w:val="009E3A98"/>
    <w:rsid w:val="009E710A"/>
    <w:rsid w:val="009E78D7"/>
    <w:rsid w:val="009F10DE"/>
    <w:rsid w:val="009F40DE"/>
    <w:rsid w:val="009F49E7"/>
    <w:rsid w:val="009F7235"/>
    <w:rsid w:val="00A00BBE"/>
    <w:rsid w:val="00A07508"/>
    <w:rsid w:val="00A13E00"/>
    <w:rsid w:val="00A17A95"/>
    <w:rsid w:val="00A17F03"/>
    <w:rsid w:val="00A2183F"/>
    <w:rsid w:val="00A21D76"/>
    <w:rsid w:val="00A24DEE"/>
    <w:rsid w:val="00A25CBB"/>
    <w:rsid w:val="00A277CF"/>
    <w:rsid w:val="00A3413B"/>
    <w:rsid w:val="00A34D7E"/>
    <w:rsid w:val="00A368C6"/>
    <w:rsid w:val="00A42A92"/>
    <w:rsid w:val="00A433EF"/>
    <w:rsid w:val="00A45BC0"/>
    <w:rsid w:val="00A45FD4"/>
    <w:rsid w:val="00A50B27"/>
    <w:rsid w:val="00A5272E"/>
    <w:rsid w:val="00A53DB3"/>
    <w:rsid w:val="00A570CC"/>
    <w:rsid w:val="00A57690"/>
    <w:rsid w:val="00A61E2B"/>
    <w:rsid w:val="00A634F5"/>
    <w:rsid w:val="00A71FA6"/>
    <w:rsid w:val="00A845A6"/>
    <w:rsid w:val="00AA3A94"/>
    <w:rsid w:val="00AA444C"/>
    <w:rsid w:val="00AB3DA2"/>
    <w:rsid w:val="00AB72D1"/>
    <w:rsid w:val="00AC35D3"/>
    <w:rsid w:val="00AC3F6C"/>
    <w:rsid w:val="00AD019B"/>
    <w:rsid w:val="00AD084E"/>
    <w:rsid w:val="00AD141A"/>
    <w:rsid w:val="00AD6BFD"/>
    <w:rsid w:val="00AE0201"/>
    <w:rsid w:val="00AE4D9E"/>
    <w:rsid w:val="00AF0F5F"/>
    <w:rsid w:val="00AF12AD"/>
    <w:rsid w:val="00AF319F"/>
    <w:rsid w:val="00AF736A"/>
    <w:rsid w:val="00B008B6"/>
    <w:rsid w:val="00B02266"/>
    <w:rsid w:val="00B033A7"/>
    <w:rsid w:val="00B04F2D"/>
    <w:rsid w:val="00B06C17"/>
    <w:rsid w:val="00B108A5"/>
    <w:rsid w:val="00B25223"/>
    <w:rsid w:val="00B26543"/>
    <w:rsid w:val="00B34357"/>
    <w:rsid w:val="00B40A5E"/>
    <w:rsid w:val="00B422FB"/>
    <w:rsid w:val="00B4788E"/>
    <w:rsid w:val="00B535AC"/>
    <w:rsid w:val="00B61EE8"/>
    <w:rsid w:val="00B62CAF"/>
    <w:rsid w:val="00B63329"/>
    <w:rsid w:val="00B65BA9"/>
    <w:rsid w:val="00B741C8"/>
    <w:rsid w:val="00B7519C"/>
    <w:rsid w:val="00B85311"/>
    <w:rsid w:val="00B85579"/>
    <w:rsid w:val="00B9050B"/>
    <w:rsid w:val="00B9563A"/>
    <w:rsid w:val="00BA355C"/>
    <w:rsid w:val="00BA69E1"/>
    <w:rsid w:val="00BA6D08"/>
    <w:rsid w:val="00BB231C"/>
    <w:rsid w:val="00BB312F"/>
    <w:rsid w:val="00BC6E14"/>
    <w:rsid w:val="00BC7D29"/>
    <w:rsid w:val="00BD3932"/>
    <w:rsid w:val="00BD4733"/>
    <w:rsid w:val="00BD7CE6"/>
    <w:rsid w:val="00BE0AD0"/>
    <w:rsid w:val="00BE0BDD"/>
    <w:rsid w:val="00BF35DC"/>
    <w:rsid w:val="00BF393E"/>
    <w:rsid w:val="00BF5604"/>
    <w:rsid w:val="00C028F8"/>
    <w:rsid w:val="00C05C38"/>
    <w:rsid w:val="00C0659D"/>
    <w:rsid w:val="00C06953"/>
    <w:rsid w:val="00C1085D"/>
    <w:rsid w:val="00C1194C"/>
    <w:rsid w:val="00C12E2F"/>
    <w:rsid w:val="00C15FCB"/>
    <w:rsid w:val="00C20565"/>
    <w:rsid w:val="00C20D2D"/>
    <w:rsid w:val="00C214FE"/>
    <w:rsid w:val="00C23611"/>
    <w:rsid w:val="00C25392"/>
    <w:rsid w:val="00C257B6"/>
    <w:rsid w:val="00C31B16"/>
    <w:rsid w:val="00C32248"/>
    <w:rsid w:val="00C35984"/>
    <w:rsid w:val="00C40C8C"/>
    <w:rsid w:val="00C41265"/>
    <w:rsid w:val="00C552B3"/>
    <w:rsid w:val="00C56E52"/>
    <w:rsid w:val="00C67155"/>
    <w:rsid w:val="00C67D0B"/>
    <w:rsid w:val="00C80FB2"/>
    <w:rsid w:val="00C85A56"/>
    <w:rsid w:val="00C90E8C"/>
    <w:rsid w:val="00C92DE6"/>
    <w:rsid w:val="00C94657"/>
    <w:rsid w:val="00C96BB4"/>
    <w:rsid w:val="00CA36B0"/>
    <w:rsid w:val="00CA6C25"/>
    <w:rsid w:val="00CA7633"/>
    <w:rsid w:val="00CA7F6D"/>
    <w:rsid w:val="00CB4262"/>
    <w:rsid w:val="00CB55DB"/>
    <w:rsid w:val="00CC66BB"/>
    <w:rsid w:val="00CD3F2B"/>
    <w:rsid w:val="00CD665D"/>
    <w:rsid w:val="00CF21DA"/>
    <w:rsid w:val="00D00977"/>
    <w:rsid w:val="00D02C37"/>
    <w:rsid w:val="00D03C91"/>
    <w:rsid w:val="00D05427"/>
    <w:rsid w:val="00D104EF"/>
    <w:rsid w:val="00D12534"/>
    <w:rsid w:val="00D1736B"/>
    <w:rsid w:val="00D22CED"/>
    <w:rsid w:val="00D23AC5"/>
    <w:rsid w:val="00D24896"/>
    <w:rsid w:val="00D25827"/>
    <w:rsid w:val="00D2677D"/>
    <w:rsid w:val="00D268F1"/>
    <w:rsid w:val="00D3198C"/>
    <w:rsid w:val="00D31C4D"/>
    <w:rsid w:val="00D32A30"/>
    <w:rsid w:val="00D343D2"/>
    <w:rsid w:val="00D42DA8"/>
    <w:rsid w:val="00D478D8"/>
    <w:rsid w:val="00D5101E"/>
    <w:rsid w:val="00D54A8A"/>
    <w:rsid w:val="00D61DC4"/>
    <w:rsid w:val="00D6438F"/>
    <w:rsid w:val="00D671CF"/>
    <w:rsid w:val="00D745AF"/>
    <w:rsid w:val="00D77F4F"/>
    <w:rsid w:val="00D81630"/>
    <w:rsid w:val="00D90889"/>
    <w:rsid w:val="00D940E2"/>
    <w:rsid w:val="00D949A3"/>
    <w:rsid w:val="00D96341"/>
    <w:rsid w:val="00DA05EF"/>
    <w:rsid w:val="00DA2089"/>
    <w:rsid w:val="00DA3E28"/>
    <w:rsid w:val="00DA44D4"/>
    <w:rsid w:val="00DB2AB2"/>
    <w:rsid w:val="00DB48DD"/>
    <w:rsid w:val="00DB57F6"/>
    <w:rsid w:val="00DB71FF"/>
    <w:rsid w:val="00DB7BE5"/>
    <w:rsid w:val="00DB7C55"/>
    <w:rsid w:val="00DC7B7C"/>
    <w:rsid w:val="00DD1150"/>
    <w:rsid w:val="00DD1737"/>
    <w:rsid w:val="00DD18F6"/>
    <w:rsid w:val="00DD1A63"/>
    <w:rsid w:val="00DD3B59"/>
    <w:rsid w:val="00DD4361"/>
    <w:rsid w:val="00DD7A6B"/>
    <w:rsid w:val="00DF7203"/>
    <w:rsid w:val="00DF77CB"/>
    <w:rsid w:val="00E04E01"/>
    <w:rsid w:val="00E12080"/>
    <w:rsid w:val="00E12454"/>
    <w:rsid w:val="00E133BC"/>
    <w:rsid w:val="00E1494A"/>
    <w:rsid w:val="00E15F20"/>
    <w:rsid w:val="00E237A7"/>
    <w:rsid w:val="00E2463F"/>
    <w:rsid w:val="00E24CFD"/>
    <w:rsid w:val="00E35A69"/>
    <w:rsid w:val="00E37C53"/>
    <w:rsid w:val="00E44706"/>
    <w:rsid w:val="00E47CF2"/>
    <w:rsid w:val="00E508EB"/>
    <w:rsid w:val="00E540AA"/>
    <w:rsid w:val="00E5515F"/>
    <w:rsid w:val="00E633EE"/>
    <w:rsid w:val="00E64DA3"/>
    <w:rsid w:val="00E67AAF"/>
    <w:rsid w:val="00E72629"/>
    <w:rsid w:val="00E75C51"/>
    <w:rsid w:val="00E83788"/>
    <w:rsid w:val="00E84069"/>
    <w:rsid w:val="00E84559"/>
    <w:rsid w:val="00E84B3C"/>
    <w:rsid w:val="00E8721F"/>
    <w:rsid w:val="00E927DA"/>
    <w:rsid w:val="00E93647"/>
    <w:rsid w:val="00E93689"/>
    <w:rsid w:val="00E968DA"/>
    <w:rsid w:val="00E96EDC"/>
    <w:rsid w:val="00E97AB5"/>
    <w:rsid w:val="00EA3B52"/>
    <w:rsid w:val="00EA71A7"/>
    <w:rsid w:val="00EB0AFB"/>
    <w:rsid w:val="00EB474B"/>
    <w:rsid w:val="00EC719E"/>
    <w:rsid w:val="00EC77A3"/>
    <w:rsid w:val="00EC7F58"/>
    <w:rsid w:val="00ED18FF"/>
    <w:rsid w:val="00ED57A0"/>
    <w:rsid w:val="00EF1D12"/>
    <w:rsid w:val="00EF554B"/>
    <w:rsid w:val="00F061B4"/>
    <w:rsid w:val="00F06568"/>
    <w:rsid w:val="00F10A54"/>
    <w:rsid w:val="00F11ADB"/>
    <w:rsid w:val="00F12A58"/>
    <w:rsid w:val="00F21B63"/>
    <w:rsid w:val="00F24D5E"/>
    <w:rsid w:val="00F250A9"/>
    <w:rsid w:val="00F269B4"/>
    <w:rsid w:val="00F354B9"/>
    <w:rsid w:val="00F475AF"/>
    <w:rsid w:val="00F53625"/>
    <w:rsid w:val="00F61EB5"/>
    <w:rsid w:val="00F671B3"/>
    <w:rsid w:val="00F701A2"/>
    <w:rsid w:val="00F704DF"/>
    <w:rsid w:val="00F71483"/>
    <w:rsid w:val="00F77699"/>
    <w:rsid w:val="00F8155C"/>
    <w:rsid w:val="00F84E4E"/>
    <w:rsid w:val="00F8517A"/>
    <w:rsid w:val="00F90E85"/>
    <w:rsid w:val="00F9369A"/>
    <w:rsid w:val="00F958D1"/>
    <w:rsid w:val="00F95D22"/>
    <w:rsid w:val="00F965B1"/>
    <w:rsid w:val="00F97332"/>
    <w:rsid w:val="00FA1EE6"/>
    <w:rsid w:val="00FA5EA5"/>
    <w:rsid w:val="00FA5F7A"/>
    <w:rsid w:val="00FA7025"/>
    <w:rsid w:val="00FB3992"/>
    <w:rsid w:val="00FB7DFC"/>
    <w:rsid w:val="00FC030C"/>
    <w:rsid w:val="00FC5D23"/>
    <w:rsid w:val="00FD0C51"/>
    <w:rsid w:val="00FD0DEC"/>
    <w:rsid w:val="00FD4091"/>
    <w:rsid w:val="00FD4A8A"/>
    <w:rsid w:val="00FD5E0B"/>
    <w:rsid w:val="00FD649F"/>
    <w:rsid w:val="00FD7BF5"/>
    <w:rsid w:val="00FE15C0"/>
    <w:rsid w:val="00FF6B3B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A1DCE"/>
  <w15:chartTrackingRefBased/>
  <w15:docId w15:val="{82AF49D8-0497-4597-B4E2-107F22B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B02E1"/>
    <w:pPr>
      <w:spacing w:after="0" w:line="240" w:lineRule="auto"/>
    </w:pPr>
  </w:style>
  <w:style w:type="paragraph" w:styleId="Rubrik1">
    <w:name w:val="heading 1"/>
    <w:basedOn w:val="Normal"/>
    <w:next w:val="Rett"/>
    <w:link w:val="Rubrik1Char"/>
    <w:uiPriority w:val="9"/>
    <w:qFormat/>
    <w:rsid w:val="003248B4"/>
    <w:pPr>
      <w:keepNext/>
      <w:keepLines/>
      <w:spacing w:before="400"/>
      <w:outlineLvl w:val="0"/>
    </w:pPr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35F5E"/>
  </w:style>
  <w:style w:type="paragraph" w:styleId="Sidfot">
    <w:name w:val="footer"/>
    <w:basedOn w:val="Normal"/>
    <w:link w:val="Sidfot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35F5E"/>
  </w:style>
  <w:style w:type="table" w:styleId="Tabellrutnt">
    <w:name w:val="Table Grid"/>
    <w:basedOn w:val="Normaltabell"/>
    <w:uiPriority w:val="39"/>
    <w:rsid w:val="0062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22FF0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935F5E"/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paragraph" w:customStyle="1" w:styleId="Rett">
    <w:name w:val="Rett"/>
    <w:basedOn w:val="Normal"/>
    <w:next w:val="Allergener"/>
    <w:uiPriority w:val="10"/>
    <w:qFormat/>
    <w:rsid w:val="004F1669"/>
    <w:rPr>
      <w:sz w:val="28"/>
    </w:rPr>
  </w:style>
  <w:style w:type="paragraph" w:customStyle="1" w:styleId="Allergener">
    <w:name w:val="Allergener"/>
    <w:basedOn w:val="Normal"/>
    <w:uiPriority w:val="11"/>
    <w:qFormat/>
    <w:rsid w:val="007B5DD8"/>
    <w:pPr>
      <w:spacing w:before="80"/>
    </w:pPr>
    <w:rPr>
      <w:i/>
      <w:color w:val="6F6F6F"/>
      <w:sz w:val="20"/>
    </w:rPr>
  </w:style>
  <w:style w:type="paragraph" w:customStyle="1" w:styleId="Allergenertabellpunktliste1">
    <w:name w:val="Allergenertabell punktliste 1"/>
    <w:basedOn w:val="Allergener"/>
    <w:uiPriority w:val="12"/>
    <w:qFormat/>
    <w:rsid w:val="00673C4A"/>
    <w:pPr>
      <w:framePr w:hSpace="142" w:wrap="around" w:vAnchor="page" w:hAnchor="text" w:y="13893"/>
      <w:numPr>
        <w:numId w:val="1"/>
      </w:numPr>
      <w:spacing w:before="120" w:after="120"/>
      <w:ind w:left="284" w:hanging="284"/>
      <w:suppressOverlap/>
    </w:pPr>
    <w:rPr>
      <w:i w:val="0"/>
    </w:rPr>
  </w:style>
  <w:style w:type="paragraph" w:customStyle="1" w:styleId="Allergenertabellpunkliste2">
    <w:name w:val="Allergenertabell punkliste 2"/>
    <w:basedOn w:val="Allergenertabellpunktliste1"/>
    <w:uiPriority w:val="12"/>
    <w:qFormat/>
    <w:rsid w:val="00673C4A"/>
    <w:pPr>
      <w:framePr w:wrap="around"/>
      <w:numPr>
        <w:ilvl w:val="1"/>
      </w:numPr>
      <w:spacing w:before="0" w:after="0"/>
      <w:ind w:left="511" w:hanging="284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D65A5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65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orpio\Desktop\Menyer\Todays%20menu_ENG.dot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6F6B8C2FF345C4973B1BFB929F6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4FB91D-A634-49D4-AFF1-6EC9460A4E2B}"/>
      </w:docPartPr>
      <w:docPartBody>
        <w:p w:rsidR="006A02BA" w:rsidRDefault="007C5FAE">
          <w:pPr>
            <w:pStyle w:val="236F6B8C2FF345C4973B1BFB929F6F9B"/>
          </w:pPr>
          <w:r w:rsidRPr="00622FF0">
            <w:rPr>
              <w:rStyle w:val="Platshllartext"/>
              <w:sz w:val="28"/>
              <w:szCs w:val="28"/>
            </w:rPr>
            <w:t>[</w:t>
          </w:r>
          <w:r>
            <w:rPr>
              <w:rStyle w:val="Platshllartext"/>
              <w:sz w:val="28"/>
              <w:szCs w:val="28"/>
            </w:rPr>
            <w:t>Place of business</w:t>
          </w:r>
          <w:r w:rsidRPr="00622FF0">
            <w:rPr>
              <w:rStyle w:val="Platshllartext"/>
              <w:sz w:val="28"/>
              <w:szCs w:val="28"/>
            </w:rPr>
            <w:t>]</w:t>
          </w:r>
        </w:p>
      </w:docPartBody>
    </w:docPart>
    <w:docPart>
      <w:docPartPr>
        <w:name w:val="6950C5F629DA400CA9ED21C5DFFC3A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F29DA-6A74-4BED-B23B-3087561C95AD}"/>
      </w:docPartPr>
      <w:docPartBody>
        <w:p w:rsidR="006A02BA" w:rsidRDefault="007C5FAE">
          <w:pPr>
            <w:pStyle w:val="6950C5F629DA400CA9ED21C5DFFC3AD6"/>
          </w:pPr>
          <w:r w:rsidRPr="00622FF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Choose date</w:t>
          </w:r>
          <w:r w:rsidRPr="00622FF0">
            <w:rPr>
              <w:sz w:val="28"/>
              <w:szCs w:val="28"/>
            </w:rPr>
            <w:t>]</w:t>
          </w:r>
        </w:p>
      </w:docPartBody>
    </w:docPart>
    <w:docPart>
      <w:docPartPr>
        <w:name w:val="35204683058147D28BCAA0154F4034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ECEEC7-112C-4E2D-80E7-B1EB88434289}"/>
      </w:docPartPr>
      <w:docPartBody>
        <w:p w:rsidR="006A02BA" w:rsidRDefault="007C5FAE">
          <w:pPr>
            <w:pStyle w:val="35204683058147D28BCAA0154F403436"/>
          </w:pPr>
          <w:r w:rsidRPr="001A74CF">
            <w:rPr>
              <w:rStyle w:val="Platshllartext"/>
              <w:lang w:val="en-US"/>
            </w:rPr>
            <w:t>[Description of course</w:t>
          </w:r>
        </w:p>
      </w:docPartBody>
    </w:docPart>
    <w:docPart>
      <w:docPartPr>
        <w:name w:val="DB3EEC7F4D4E41538F739CE360BF4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4E0DA-50EB-479C-84CA-E0FB58F5DA8E}"/>
      </w:docPartPr>
      <w:docPartBody>
        <w:p w:rsidR="006A02BA" w:rsidRDefault="007C5FAE">
          <w:pPr>
            <w:pStyle w:val="DB3EEC7F4D4E41538F739CE360BF4AB1"/>
          </w:pPr>
          <w:r w:rsidRPr="004F432A">
            <w:rPr>
              <w:rStyle w:val="Platshllartext"/>
            </w:rPr>
            <w:t>[Allergen</w:t>
          </w:r>
          <w:r>
            <w:rPr>
              <w:rStyle w:val="Platshllartext"/>
            </w:rPr>
            <w:t>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CFEB528DBC7C4948BDD01433DC058C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0CF880-FECB-42BD-9C1A-136ED9A56CAD}"/>
      </w:docPartPr>
      <w:docPartBody>
        <w:p w:rsidR="006A02BA" w:rsidRDefault="007C5FAE">
          <w:pPr>
            <w:pStyle w:val="CFEB528DBC7C4948BDD01433DC058C07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E5A569BB4DA44944ACB7BC1675E213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913B8D-30D6-4711-B613-25F2E5C51459}"/>
      </w:docPartPr>
      <w:docPartBody>
        <w:p w:rsidR="006A02BA" w:rsidRDefault="007C5FAE">
          <w:pPr>
            <w:pStyle w:val="E5A569BB4DA44944ACB7BC1675E213A5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940A7505E36B434396AE0537A81C7E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FFF97-8655-4DFF-8021-38FA49D92625}"/>
      </w:docPartPr>
      <w:docPartBody>
        <w:p w:rsidR="006A02BA" w:rsidRDefault="007C5FAE">
          <w:pPr>
            <w:pStyle w:val="940A7505E36B434396AE0537A81C7E19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D57A1F93F3FE41C9AAB79621508C66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2F6A4F-6ABF-477F-A191-E75EB8C3D4FE}"/>
      </w:docPartPr>
      <w:docPartBody>
        <w:p w:rsidR="006A02BA" w:rsidRDefault="007C5FAE">
          <w:pPr>
            <w:pStyle w:val="D57A1F93F3FE41C9AAB79621508C66AC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EEE838C326964AAF99114B7EF44CBD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8E2DB4-C0DD-4F56-8464-937B9B5E90E5}"/>
      </w:docPartPr>
      <w:docPartBody>
        <w:p w:rsidR="006A02BA" w:rsidRDefault="007C5FAE">
          <w:pPr>
            <w:pStyle w:val="EEE838C326964AAF99114B7EF44CBDE8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B418D752CE3345579BCDB7A4DF8E72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58ED25-9DBE-4F31-AF36-508AA9D2B790}"/>
      </w:docPartPr>
      <w:docPartBody>
        <w:p w:rsidR="006A02BA" w:rsidRDefault="007C5FAE">
          <w:pPr>
            <w:pStyle w:val="B418D752CE3345579BCDB7A4DF8E7256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7613F7CF595F4210A20AAD1D880C6C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792C78-731B-489E-AED4-4ABA85C818FE}"/>
      </w:docPartPr>
      <w:docPartBody>
        <w:p w:rsidR="006A02BA" w:rsidRDefault="007C5FAE">
          <w:pPr>
            <w:pStyle w:val="7613F7CF595F4210A20AAD1D880C6CAE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B8CC36FCFEE14F14A5077DC31CA92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812EDC-AD6D-4E10-96DD-9C24955E5E50}"/>
      </w:docPartPr>
      <w:docPartBody>
        <w:p w:rsidR="006A02BA" w:rsidRDefault="007C5FAE">
          <w:pPr>
            <w:pStyle w:val="B8CC36FCFEE14F14A5077DC31CA9218D"/>
          </w:pPr>
          <w:r w:rsidRPr="00567CCD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567CCD">
            <w:rPr>
              <w:rStyle w:val="Platshllartext"/>
            </w:rPr>
            <w:t>]</w:t>
          </w:r>
        </w:p>
      </w:docPartBody>
    </w:docPart>
    <w:docPart>
      <w:docPartPr>
        <w:name w:val="12E40DC023E84E499830C4EE40A2D4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DB34FA-8AFD-483C-AA1F-6DE6D9388AE8}"/>
      </w:docPartPr>
      <w:docPartBody>
        <w:p w:rsidR="006A02BA" w:rsidRDefault="007C5FAE">
          <w:pPr>
            <w:pStyle w:val="12E40DC023E84E499830C4EE40A2D403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EAC24803A3504BCF8F57D09E6CF435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7B8DA2-3600-4DEC-A1C6-5C2E75B04CB2}"/>
      </w:docPartPr>
      <w:docPartBody>
        <w:p w:rsidR="006A02BA" w:rsidRDefault="007C5FAE">
          <w:pPr>
            <w:pStyle w:val="EAC24803A3504BCF8F57D09E6CF435F8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007CA9B30F4E426FBFF4EBF4771775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10872F-2D22-4B7F-81D0-C1038E8ECC7E}"/>
      </w:docPartPr>
      <w:docPartBody>
        <w:p w:rsidR="006A02BA" w:rsidRDefault="007C5FAE">
          <w:pPr>
            <w:pStyle w:val="007CA9B30F4E426FBFF4EBF477177591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3B10B408A5C44F33BFFFBA9D8680BB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7A48B3-9246-4C9E-A948-5251CBDC8AD1}"/>
      </w:docPartPr>
      <w:docPartBody>
        <w:p w:rsidR="006A02BA" w:rsidRDefault="007C5FAE">
          <w:pPr>
            <w:pStyle w:val="3B10B408A5C44F33BFFFBA9D8680BB1B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D222C8AEDF714E1DB6CE93F0B7DA60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C33079-3DDE-4583-A21A-943D43D38348}"/>
      </w:docPartPr>
      <w:docPartBody>
        <w:p w:rsidR="006A02BA" w:rsidRDefault="007C5FAE">
          <w:pPr>
            <w:pStyle w:val="D222C8AEDF714E1DB6CE93F0B7DA60ED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6E3BEF9660484B45AA455294C03E9F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E57D8-F0D3-480C-9EDD-D68B65DA8191}"/>
      </w:docPartPr>
      <w:docPartBody>
        <w:p w:rsidR="006A02BA" w:rsidRDefault="007C5FAE">
          <w:pPr>
            <w:pStyle w:val="6E3BEF9660484B45AA455294C03E9F02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4"/>
    <w:rsid w:val="00022330"/>
    <w:rsid w:val="00030FC8"/>
    <w:rsid w:val="000606D8"/>
    <w:rsid w:val="0006694A"/>
    <w:rsid w:val="000945B0"/>
    <w:rsid w:val="000A0990"/>
    <w:rsid w:val="000B5737"/>
    <w:rsid w:val="000B5D14"/>
    <w:rsid w:val="000E320D"/>
    <w:rsid w:val="000E33F3"/>
    <w:rsid w:val="000E4933"/>
    <w:rsid w:val="000E61A7"/>
    <w:rsid w:val="000F165B"/>
    <w:rsid w:val="00115A29"/>
    <w:rsid w:val="001234D1"/>
    <w:rsid w:val="00134414"/>
    <w:rsid w:val="00170C9A"/>
    <w:rsid w:val="00174E65"/>
    <w:rsid w:val="00176624"/>
    <w:rsid w:val="001801E5"/>
    <w:rsid w:val="00185FA8"/>
    <w:rsid w:val="001D261D"/>
    <w:rsid w:val="001E3AA9"/>
    <w:rsid w:val="001E5D6F"/>
    <w:rsid w:val="002124D5"/>
    <w:rsid w:val="002200FE"/>
    <w:rsid w:val="00240ED2"/>
    <w:rsid w:val="00251765"/>
    <w:rsid w:val="002B5255"/>
    <w:rsid w:val="002C066B"/>
    <w:rsid w:val="002E280F"/>
    <w:rsid w:val="002E768A"/>
    <w:rsid w:val="002F6DEE"/>
    <w:rsid w:val="00303677"/>
    <w:rsid w:val="003124F0"/>
    <w:rsid w:val="0031288C"/>
    <w:rsid w:val="00326E63"/>
    <w:rsid w:val="00343791"/>
    <w:rsid w:val="00357209"/>
    <w:rsid w:val="003574F7"/>
    <w:rsid w:val="00381CB8"/>
    <w:rsid w:val="00381EDE"/>
    <w:rsid w:val="003868D9"/>
    <w:rsid w:val="0039558E"/>
    <w:rsid w:val="003A6541"/>
    <w:rsid w:val="003B796D"/>
    <w:rsid w:val="003D26A0"/>
    <w:rsid w:val="003E7A4D"/>
    <w:rsid w:val="003F4C11"/>
    <w:rsid w:val="004055EB"/>
    <w:rsid w:val="00415331"/>
    <w:rsid w:val="00415E14"/>
    <w:rsid w:val="00416AA4"/>
    <w:rsid w:val="0042702E"/>
    <w:rsid w:val="00435915"/>
    <w:rsid w:val="0044481A"/>
    <w:rsid w:val="004448EF"/>
    <w:rsid w:val="004510B5"/>
    <w:rsid w:val="00457DD6"/>
    <w:rsid w:val="00475436"/>
    <w:rsid w:val="004C62E2"/>
    <w:rsid w:val="004D5EB8"/>
    <w:rsid w:val="004D7416"/>
    <w:rsid w:val="004F4040"/>
    <w:rsid w:val="00505E88"/>
    <w:rsid w:val="00507BF4"/>
    <w:rsid w:val="00550D98"/>
    <w:rsid w:val="00580B47"/>
    <w:rsid w:val="00582ADB"/>
    <w:rsid w:val="00585E01"/>
    <w:rsid w:val="0059554E"/>
    <w:rsid w:val="005961E0"/>
    <w:rsid w:val="005A70F3"/>
    <w:rsid w:val="005D3757"/>
    <w:rsid w:val="005F0598"/>
    <w:rsid w:val="005F516F"/>
    <w:rsid w:val="00630259"/>
    <w:rsid w:val="006464B2"/>
    <w:rsid w:val="00646CC1"/>
    <w:rsid w:val="00671310"/>
    <w:rsid w:val="00672AB7"/>
    <w:rsid w:val="00687DF8"/>
    <w:rsid w:val="006A02BA"/>
    <w:rsid w:val="006A116F"/>
    <w:rsid w:val="006B4CB3"/>
    <w:rsid w:val="006D1D3D"/>
    <w:rsid w:val="006E2CE0"/>
    <w:rsid w:val="006E7481"/>
    <w:rsid w:val="007058E1"/>
    <w:rsid w:val="00705964"/>
    <w:rsid w:val="007243F1"/>
    <w:rsid w:val="00730207"/>
    <w:rsid w:val="00734008"/>
    <w:rsid w:val="00795BC8"/>
    <w:rsid w:val="007C0166"/>
    <w:rsid w:val="007C01A2"/>
    <w:rsid w:val="007C5FAE"/>
    <w:rsid w:val="007D11AB"/>
    <w:rsid w:val="0080400A"/>
    <w:rsid w:val="0082475E"/>
    <w:rsid w:val="0084127C"/>
    <w:rsid w:val="008450E4"/>
    <w:rsid w:val="0085470A"/>
    <w:rsid w:val="0085624E"/>
    <w:rsid w:val="00857430"/>
    <w:rsid w:val="00877EF0"/>
    <w:rsid w:val="00883B4E"/>
    <w:rsid w:val="00893452"/>
    <w:rsid w:val="008A533A"/>
    <w:rsid w:val="008C62CE"/>
    <w:rsid w:val="008E2430"/>
    <w:rsid w:val="008E7F03"/>
    <w:rsid w:val="008F2A16"/>
    <w:rsid w:val="00906FB5"/>
    <w:rsid w:val="009747DA"/>
    <w:rsid w:val="00981379"/>
    <w:rsid w:val="00981C4D"/>
    <w:rsid w:val="00985EE4"/>
    <w:rsid w:val="009A001B"/>
    <w:rsid w:val="009C405B"/>
    <w:rsid w:val="009C7CA3"/>
    <w:rsid w:val="00A07508"/>
    <w:rsid w:val="00A10245"/>
    <w:rsid w:val="00A3413B"/>
    <w:rsid w:val="00A50B27"/>
    <w:rsid w:val="00AA444C"/>
    <w:rsid w:val="00AD141A"/>
    <w:rsid w:val="00AE0201"/>
    <w:rsid w:val="00AF0F5F"/>
    <w:rsid w:val="00B008B6"/>
    <w:rsid w:val="00B033A7"/>
    <w:rsid w:val="00B068FD"/>
    <w:rsid w:val="00B535AC"/>
    <w:rsid w:val="00B56D8A"/>
    <w:rsid w:val="00B63329"/>
    <w:rsid w:val="00B7519C"/>
    <w:rsid w:val="00BD3932"/>
    <w:rsid w:val="00BD3C09"/>
    <w:rsid w:val="00BD4733"/>
    <w:rsid w:val="00C028F8"/>
    <w:rsid w:val="00C0659D"/>
    <w:rsid w:val="00C1194C"/>
    <w:rsid w:val="00C35984"/>
    <w:rsid w:val="00C41265"/>
    <w:rsid w:val="00C552B3"/>
    <w:rsid w:val="00C56E52"/>
    <w:rsid w:val="00C67D0B"/>
    <w:rsid w:val="00C96BB4"/>
    <w:rsid w:val="00CE1466"/>
    <w:rsid w:val="00CE3814"/>
    <w:rsid w:val="00D05427"/>
    <w:rsid w:val="00D22CED"/>
    <w:rsid w:val="00D23AC5"/>
    <w:rsid w:val="00D32A30"/>
    <w:rsid w:val="00D343D2"/>
    <w:rsid w:val="00D35BD2"/>
    <w:rsid w:val="00D37F04"/>
    <w:rsid w:val="00D5101E"/>
    <w:rsid w:val="00D54A8A"/>
    <w:rsid w:val="00DA08E2"/>
    <w:rsid w:val="00DA2216"/>
    <w:rsid w:val="00DB3273"/>
    <w:rsid w:val="00DB7BE5"/>
    <w:rsid w:val="00DB7C55"/>
    <w:rsid w:val="00DD1150"/>
    <w:rsid w:val="00DD18F6"/>
    <w:rsid w:val="00DD493E"/>
    <w:rsid w:val="00DD7A6B"/>
    <w:rsid w:val="00DF77CB"/>
    <w:rsid w:val="00E04E01"/>
    <w:rsid w:val="00E35A69"/>
    <w:rsid w:val="00E47CF2"/>
    <w:rsid w:val="00E64DA3"/>
    <w:rsid w:val="00E84069"/>
    <w:rsid w:val="00E93689"/>
    <w:rsid w:val="00EA3B52"/>
    <w:rsid w:val="00EA71A7"/>
    <w:rsid w:val="00EB474B"/>
    <w:rsid w:val="00ED57A0"/>
    <w:rsid w:val="00F11ADB"/>
    <w:rsid w:val="00F21B63"/>
    <w:rsid w:val="00F31DC3"/>
    <w:rsid w:val="00F53625"/>
    <w:rsid w:val="00F8155C"/>
    <w:rsid w:val="00F84E4E"/>
    <w:rsid w:val="00F8517A"/>
    <w:rsid w:val="00F90E85"/>
    <w:rsid w:val="00F95D22"/>
    <w:rsid w:val="00F965B1"/>
    <w:rsid w:val="00FD0C51"/>
    <w:rsid w:val="00FD0DE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36F6B8C2FF345C4973B1BFB929F6F9B">
    <w:name w:val="236F6B8C2FF345C4973B1BFB929F6F9B"/>
  </w:style>
  <w:style w:type="paragraph" w:customStyle="1" w:styleId="6950C5F629DA400CA9ED21C5DFFC3AD6">
    <w:name w:val="6950C5F629DA400CA9ED21C5DFFC3AD6"/>
  </w:style>
  <w:style w:type="paragraph" w:customStyle="1" w:styleId="35204683058147D28BCAA0154F403436">
    <w:name w:val="35204683058147D28BCAA0154F403436"/>
  </w:style>
  <w:style w:type="paragraph" w:customStyle="1" w:styleId="DB3EEC7F4D4E41538F739CE360BF4AB1">
    <w:name w:val="DB3EEC7F4D4E41538F739CE360BF4AB1"/>
  </w:style>
  <w:style w:type="paragraph" w:customStyle="1" w:styleId="CFEB528DBC7C4948BDD01433DC058C07">
    <w:name w:val="CFEB528DBC7C4948BDD01433DC058C07"/>
  </w:style>
  <w:style w:type="paragraph" w:customStyle="1" w:styleId="E5A569BB4DA44944ACB7BC1675E213A5">
    <w:name w:val="E5A569BB4DA44944ACB7BC1675E213A5"/>
  </w:style>
  <w:style w:type="paragraph" w:customStyle="1" w:styleId="940A7505E36B434396AE0537A81C7E19">
    <w:name w:val="940A7505E36B434396AE0537A81C7E19"/>
  </w:style>
  <w:style w:type="paragraph" w:customStyle="1" w:styleId="D57A1F93F3FE41C9AAB79621508C66AC">
    <w:name w:val="D57A1F93F3FE41C9AAB79621508C66AC"/>
  </w:style>
  <w:style w:type="paragraph" w:customStyle="1" w:styleId="EEE838C326964AAF99114B7EF44CBDE8">
    <w:name w:val="EEE838C326964AAF99114B7EF44CBDE8"/>
  </w:style>
  <w:style w:type="paragraph" w:customStyle="1" w:styleId="B418D752CE3345579BCDB7A4DF8E7256">
    <w:name w:val="B418D752CE3345579BCDB7A4DF8E7256"/>
  </w:style>
  <w:style w:type="paragraph" w:customStyle="1" w:styleId="7613F7CF595F4210A20AAD1D880C6CAE">
    <w:name w:val="7613F7CF595F4210A20AAD1D880C6CAE"/>
  </w:style>
  <w:style w:type="paragraph" w:customStyle="1" w:styleId="B8CC36FCFEE14F14A5077DC31CA9218D">
    <w:name w:val="B8CC36FCFEE14F14A5077DC31CA9218D"/>
  </w:style>
  <w:style w:type="paragraph" w:customStyle="1" w:styleId="12E40DC023E84E499830C4EE40A2D403">
    <w:name w:val="12E40DC023E84E499830C4EE40A2D403"/>
  </w:style>
  <w:style w:type="paragraph" w:customStyle="1" w:styleId="EAC24803A3504BCF8F57D09E6CF435F8">
    <w:name w:val="EAC24803A3504BCF8F57D09E6CF435F8"/>
  </w:style>
  <w:style w:type="paragraph" w:customStyle="1" w:styleId="007CA9B30F4E426FBFF4EBF477177591">
    <w:name w:val="007CA9B30F4E426FBFF4EBF477177591"/>
  </w:style>
  <w:style w:type="paragraph" w:customStyle="1" w:styleId="3B10B408A5C44F33BFFFBA9D8680BB1B">
    <w:name w:val="3B10B408A5C44F33BFFFBA9D8680BB1B"/>
  </w:style>
  <w:style w:type="paragraph" w:customStyle="1" w:styleId="D222C8AEDF714E1DB6CE93F0B7DA60ED">
    <w:name w:val="D222C8AEDF714E1DB6CE93F0B7DA60ED"/>
  </w:style>
  <w:style w:type="paragraph" w:customStyle="1" w:styleId="6E3BEF9660484B45AA455294C03E9F02">
    <w:name w:val="6E3BEF9660484B45AA455294C03E9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232F61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mpass Document" ma:contentTypeID="0x010100AAFC03517ABE62438F0915242450711700A8D32D13C5EF6945A7B5D1B67AFB772D" ma:contentTypeVersion="21" ma:contentTypeDescription="" ma:contentTypeScope="" ma:versionID="fdfdcd989d7f29976580d4950470f6a9">
  <xsd:schema xmlns:xsd="http://www.w3.org/2001/XMLSchema" xmlns:xs="http://www.w3.org/2001/XMLSchema" xmlns:p="http://schemas.microsoft.com/office/2006/metadata/properties" xmlns:ns1="http://schemas.microsoft.com/sharepoint/v3" xmlns:ns2="c0ce68d2-f4a4-4963-9a31-30d16dda62a3" xmlns:ns4="815b41d0-ee02-47cd-a940-452eae7b01c0" xmlns:ns5="16f9cf89-55ae-40ae-9081-33e11ea26992" targetNamespace="http://schemas.microsoft.com/office/2006/metadata/properties" ma:root="true" ma:fieldsID="bcc2f5ab757b2736e049bbdf594da904" ns1:_="" ns2:_="" ns4:_="" ns5:_="">
    <xsd:import namespace="http://schemas.microsoft.com/sharepoint/v3"/>
    <xsd:import namespace="c0ce68d2-f4a4-4963-9a31-30d16dda62a3"/>
    <xsd:import namespace="815b41d0-ee02-47cd-a940-452eae7b01c0"/>
    <xsd:import namespace="16f9cf89-55ae-40ae-9081-33e11ea2699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G_BusinessCriticalRecord" minOccurs="0"/>
                <xsd:element ref="ns2:CG_RetentionDispositionCode" minOccurs="0"/>
                <xsd:element ref="ns2:CG_SecurityClassification" minOccurs="0"/>
                <xsd:element ref="ns1:Language" minOccurs="0"/>
                <xsd:element ref="ns2:Document_x0020_Status" minOccurs="0"/>
                <xsd:element ref="ns2:Security_x0020_Classification_x0020_2" minOccurs="0"/>
                <xsd:element ref="ns4:MediaServiceKeyPoints" minOccurs="0"/>
                <xsd:element ref="ns5:SharedWithUsers" minOccurs="0"/>
                <xsd:element ref="ns5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Location" minOccurs="0"/>
                <xsd:element ref="ns4:hyperkopling" minOccurs="0"/>
                <xsd:element ref="ns4:lcf76f155ced4ddcb4097134ff3c332f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3" nillable="true" ma:displayName="Språk" ma:default="Engelsk" ma:internalName="Language">
      <xsd:simpleType>
        <xsd:union memberTypes="dms:Text">
          <xsd:simpleType>
            <xsd:restriction base="dms:Choice">
              <xsd:enumeration value="Arabisk (Saudi-Arabia)"/>
              <xsd:enumeration value="Bulgarsk (Bulgaria)"/>
              <xsd:enumeration value="Kinesisk (Hongkong, SAR)"/>
              <xsd:enumeration value="Kinesisk (tradisjonell, Kina)"/>
              <xsd:enumeration value="Kinesisk (Taiwan)"/>
              <xsd:enumeration value="Kroatisk (Kroatia)"/>
              <xsd:enumeration value="Tsjekkisk (Tsjekkia)"/>
              <xsd:enumeration value="Dansk (Danmark)"/>
              <xsd:enumeration value="Nederlandsk (Nederland)"/>
              <xsd:enumeration value="Engelsk"/>
              <xsd:enumeration value="Estisk (Estland)"/>
              <xsd:enumeration value="Finsk (Finland)"/>
              <xsd:enumeration value="Fransk (Frankrike)"/>
              <xsd:enumeration value="Tysk (Tyskland)"/>
              <xsd:enumeration value="Gresk (Hellas)"/>
              <xsd:enumeration value="Hebraisk (Israel)"/>
              <xsd:enumeration value="Hindi (India)"/>
              <xsd:enumeration value="Ungarsk (Ungarn)"/>
              <xsd:enumeration value="Indonesisk (Indonesia)"/>
              <xsd:enumeration value="Italiensk (Italia)"/>
              <xsd:enumeration value="Japansk (Japan)"/>
              <xsd:enumeration value="Koreansk (Korea)"/>
              <xsd:enumeration value="Latvisk (Latvia)"/>
              <xsd:enumeration value="Litauisk (Litauen)"/>
              <xsd:enumeration value="Malayisk (Malaysia)"/>
              <xsd:enumeration value="Norsk (bokmål, Norge)"/>
              <xsd:enumeration value="Polsk (Polen)"/>
              <xsd:enumeration value="Portugisisk (Brasil)"/>
              <xsd:enumeration value="Portugisisk (Portugal)"/>
              <xsd:enumeration value="Rumensk (Romania)"/>
              <xsd:enumeration value="Russisk (Russland)"/>
              <xsd:enumeration value="Serbisk (latinsk, Serbia)"/>
              <xsd:enumeration value="Slovakisk (Slovakia)"/>
              <xsd:enumeration value="Slovensk (Slovenia)"/>
              <xsd:enumeration value="Spansk (Spania)"/>
              <xsd:enumeration value="Svensk (Sverige)"/>
              <xsd:enumeration value="Thai (Thailand)"/>
              <xsd:enumeration value="Tyrkisk (Tyrkia)"/>
              <xsd:enumeration value="Ukrainsk (Ukraina)"/>
              <xsd:enumeration value="Urdu (Den islamske republikken Pakistan)"/>
              <xsd:enumeration value="Vietnamesisk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e68d2-f4a4-4963-9a31-30d16dda62a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e085086-ec94-425c-9c07-625d8c28eaf7}" ma:internalName="TaxCatchAll" ma:showField="CatchAllData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8e085086-ec94-425c-9c07-625d8c28eaf7}" ma:internalName="TaxCatchAllLabel" ma:readOnly="true" ma:showField="CatchAllDataLabel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G_BusinessCriticalRecord" ma:index="10" nillable="true" ma:displayName="Business Critical Record" ma:default="No" ma:format="Dropdown" ma:internalName="CG_BusinessCriticalRecord">
      <xsd:simpleType>
        <xsd:restriction base="dms:Choice">
          <xsd:enumeration value="Yes"/>
          <xsd:enumeration value="No"/>
        </xsd:restriction>
      </xsd:simpleType>
    </xsd:element>
    <xsd:element name="CG_RetentionDispositionCode" ma:index="11" nillable="true" ma:displayName="Retention Disposition Code" ma:default="07-Y-C" ma:internalName="CG_RetentionDispositionCode">
      <xsd:simpleType>
        <xsd:restriction base="dms:Text">
          <xsd:maxLength value="255"/>
        </xsd:restriction>
      </xsd:simpleType>
    </xsd:element>
    <xsd:element name="CG_SecurityClassification" ma:index="12" nillable="true" ma:displayName="Security Classification" ma:default="Shared" ma:format="Dropdown" ma:internalName="CG_SecurityClassification" ma:readOnly="false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  <xsd:element name="Document_x0020_Status" ma:index="15" nillable="true" ma:displayName="Document Status" ma:default="Draft" ma:description="Please confirm the life cycle status of the document" ma:format="Dropdown" ma:internalName="Document_x0020_Status">
      <xsd:simpleType>
        <xsd:restriction base="dms:Choice">
          <xsd:enumeration value="Draft"/>
          <xsd:enumeration value="Reviewed"/>
          <xsd:enumeration value="Approved"/>
          <xsd:enumeration value="Final"/>
          <xsd:enumeration value="Choice 5"/>
        </xsd:restriction>
      </xsd:simpleType>
    </xsd:element>
    <xsd:element name="Security_x0020_Classification_x0020_2" ma:index="16" nillable="true" ma:displayName="Security Classification 2" ma:default="Shared" ma:format="Dropdown" ma:internalName="Security_x0020_Classification_x0020_2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b41d0-ee02-47cd-a940-452eae7b01c0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hyperkopling" ma:index="29" nillable="true" ma:displayName="hyperkopling" ma:format="Hyperlink" ma:internalName="hyperkopl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31" nillable="true" ma:taxonomy="true" ma:internalName="lcf76f155ced4ddcb4097134ff3c332f" ma:taxonomyFieldName="MediaServiceImageTags" ma:displayName="Bildemerkelapper" ma:readOnly="false" ma:fieldId="{5cf76f15-5ced-4ddc-b409-7134ff3c332f}" ma:taxonomyMulti="true" ma:sspId="912e36a2-49b7-4b00-ba12-1750025de1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cf89-55ae-40ae-9081-33e11ea26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 ma:index="14" ma:displayName="Nøk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CG_RetentionDispositionCode xmlns="c0ce68d2-f4a4-4963-9a31-30d16dda62a3">07-Y-C</CG_RetentionDispositionCode>
    <CG_BusinessCriticalRecord xmlns="c0ce68d2-f4a4-4963-9a31-30d16dda62a3">No</CG_BusinessCriticalRecord>
    <CG_SecurityClassification xmlns="c0ce68d2-f4a4-4963-9a31-30d16dda62a3">Shared</CG_SecurityClassification>
    <Document_x0020_Status xmlns="c0ce68d2-f4a4-4963-9a31-30d16dda62a3">Draft</Document_x0020_Status>
    <hyperkopling xmlns="815b41d0-ee02-47cd-a940-452eae7b01c0">
      <Url xsi:nil="true"/>
      <Description xsi:nil="true"/>
    </hyperkopling>
    <TaxCatchAll xmlns="c0ce68d2-f4a4-4963-9a31-30d16dda62a3" xsi:nil="true"/>
    <lcf76f155ced4ddcb4097134ff3c332f xmlns="815b41d0-ee02-47cd-a940-452eae7b01c0">
      <Terms xmlns="http://schemas.microsoft.com/office/infopath/2007/PartnerControls"/>
    </lcf76f155ced4ddcb4097134ff3c332f>
    <Security_x0020_Classification_x0020_2 xmlns="c0ce68d2-f4a4-4963-9a31-30d16dda62a3">Shared</Security_x0020_Classification_x0020_2>
  </documentManagement>
</p:properties>
</file>

<file path=customXml/item5.xml><?xml version="1.0" encoding="utf-8"?>
<?mso-contentType ?>
<SharedContentType xmlns="Microsoft.SharePoint.Taxonomy.ContentTypeSync" SourceId="912e36a2-49b7-4b00-ba12-1750025de1a5" ContentTypeId="0x010100AAFC03517ABE62438F09152424507117" PreviousValue="false"/>
</file>

<file path=customXml/itemProps1.xml><?xml version="1.0" encoding="utf-8"?>
<ds:datastoreItem xmlns:ds="http://schemas.openxmlformats.org/officeDocument/2006/customXml" ds:itemID="{8BB9D213-CED7-42BB-B0D3-17D89549F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68F03-EF10-4E4A-8FDD-0CA61AA8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ce68d2-f4a4-4963-9a31-30d16dda62a3"/>
    <ds:schemaRef ds:uri="815b41d0-ee02-47cd-a940-452eae7b01c0"/>
    <ds:schemaRef ds:uri="16f9cf89-55ae-40ae-9081-33e11ea26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BB8EB3-ED3B-4C71-83B0-BBB254433CC4}">
  <ds:schemaRefs/>
</ds:datastoreItem>
</file>

<file path=customXml/itemProps4.xml><?xml version="1.0" encoding="utf-8"?>
<ds:datastoreItem xmlns:ds="http://schemas.openxmlformats.org/officeDocument/2006/customXml" ds:itemID="{322E3BA9-AAFF-4C5A-A2A3-C7DF817E32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ce68d2-f4a4-4963-9a31-30d16dda62a3"/>
    <ds:schemaRef ds:uri="815b41d0-ee02-47cd-a940-452eae7b01c0"/>
  </ds:schemaRefs>
</ds:datastoreItem>
</file>

<file path=customXml/itemProps5.xml><?xml version="1.0" encoding="utf-8"?>
<ds:datastoreItem xmlns:ds="http://schemas.openxmlformats.org/officeDocument/2006/customXml" ds:itemID="{14C9691F-A9BB-40B7-B24D-2414713CAB5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Todays menu_ENG</Template>
  <TotalTime>16553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Forpleiningsleder COSL Pioneer</dc:creator>
  <cp:keywords/>
  <dc:description/>
  <cp:lastModifiedBy>Syrén Linda</cp:lastModifiedBy>
  <cp:revision>4</cp:revision>
  <cp:lastPrinted>2025-09-03T08:53:00Z</cp:lastPrinted>
  <dcterms:created xsi:type="dcterms:W3CDTF">2024-11-29T10:31:00Z</dcterms:created>
  <dcterms:modified xsi:type="dcterms:W3CDTF">2025-09-19T09:00:00Z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0x010100AAFC03517ABE62438F0915242450711700A8D32D13C5EF6945A7B5D1B67AFB772D</vt:lpwstr>
  </property>
  <property fmtid="{D5CDD505-2E9C-101B-9397-08002B2CF9AE}" pid="3" name="MSIP_Label_a2f8bbdb-cc07-456d-b13a-5654ad11b544_Enabled">
    <vt:lpwstr>true</vt:lpwstr>
  </property>
  <property fmtid="{D5CDD505-2E9C-101B-9397-08002B2CF9AE}" pid="4" name="MSIP_Label_a2f8bbdb-cc07-456d-b13a-5654ad11b544_SetDate">
    <vt:lpwstr>2025-09-19T08:17:42Z</vt:lpwstr>
  </property>
  <property fmtid="{D5CDD505-2E9C-101B-9397-08002B2CF9AE}" pid="5" name="MSIP_Label_a2f8bbdb-cc07-456d-b13a-5654ad11b544_Method">
    <vt:lpwstr>Standard</vt:lpwstr>
  </property>
  <property fmtid="{D5CDD505-2E9C-101B-9397-08002B2CF9AE}" pid="6" name="MSIP_Label_a2f8bbdb-cc07-456d-b13a-5654ad11b544_Name">
    <vt:lpwstr>a2f8bbdb-cc07-456d-b13a-5654ad11b544</vt:lpwstr>
  </property>
  <property fmtid="{D5CDD505-2E9C-101B-9397-08002B2CF9AE}" pid="7" name="MSIP_Label_a2f8bbdb-cc07-456d-b13a-5654ad11b544_SiteId">
    <vt:lpwstr>2146c4ae-6471-40a8-b821-2774c8057963</vt:lpwstr>
  </property>
  <property fmtid="{D5CDD505-2E9C-101B-9397-08002B2CF9AE}" pid="8" name="MSIP_Label_a2f8bbdb-cc07-456d-b13a-5654ad11b544_ActionId">
    <vt:lpwstr>32c76aff-2820-403e-baf9-c520119ac9a2</vt:lpwstr>
  </property>
  <property fmtid="{D5CDD505-2E9C-101B-9397-08002B2CF9AE}" pid="9" name="MSIP_Label_a2f8bbdb-cc07-456d-b13a-5654ad11b544_ContentBits">
    <vt:lpwstr>0</vt:lpwstr>
  </property>
  <property fmtid="{D5CDD505-2E9C-101B-9397-08002B2CF9AE}" pid="10" name="MSIP_Label_a2f8bbdb-cc07-456d-b13a-5654ad11b544_Tag">
    <vt:lpwstr>10, 3, 0, 1</vt:lpwstr>
  </property>
</Properties>
</file>